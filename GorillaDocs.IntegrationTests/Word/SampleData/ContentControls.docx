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E0" w:rsidRPr="001D15B8" w:rsidRDefault="00132E94" w:rsidP="00402DE0">
      <w:pPr>
        <w:pStyle w:val="ContactName"/>
        <w:spacing w:before="220"/>
      </w:pPr>
      <w:sdt>
        <w:sdtPr>
          <w:alias w:val="CC2 Name"/>
          <w:tag w:val="CC2 Name"/>
          <w:id w:val="-1363510736"/>
          <w:placeholder>
            <w:docPart w:val="DBEAD6F879E4455EBF6B92D7CA7678CF"/>
          </w:placeholder>
          <w:dataBinding w:xpath="/ns0:root[1]/ns0:CCs[1]/ns0:Contact[2]/ns0:Fullname[1]" w:storeItemID="{A3EB4DF5-7F57-4EC7-80EB-34746E7BD75E}"/>
          <w:text/>
        </w:sdtPr>
        <w:sdtEndPr/>
        <w:sdtContent>
          <w:r w:rsidR="00402DE0">
            <w:t>M Fitzmaurice</w:t>
          </w:r>
        </w:sdtContent>
      </w:sdt>
    </w:p>
    <w:p w:rsidR="00402DE0" w:rsidRPr="001D15B8" w:rsidRDefault="00132E94" w:rsidP="00402DE0">
      <w:pPr>
        <w:pStyle w:val="MVLetterDetail"/>
      </w:pPr>
      <w:sdt>
        <w:sdtPr>
          <w:alias w:val="CC2 Company"/>
          <w:tag w:val="CC2 Company"/>
          <w:id w:val="-839622027"/>
          <w:placeholder>
            <w:docPart w:val="DFD6E4336668425E8E1AA269042F4D92"/>
          </w:placeholder>
          <w:dataBinding w:xpath="/ns0:root[1]/ns0:CCs[1]/ns0:Contact[2]/ns0:CompanyName[1]" w:storeItemID="{A3EB4DF5-7F57-4EC7-80EB-34746E7BD75E}"/>
          <w:text/>
        </w:sdtPr>
        <w:sdtEndPr/>
        <w:sdtContent>
          <w:r w:rsidR="00402DE0">
            <w:t>Grant Thornton</w:t>
          </w:r>
        </w:sdtContent>
      </w:sdt>
    </w:p>
    <w:p w:rsidR="00D81886" w:rsidRDefault="00132E94" w:rsidP="00402DE0">
      <w:sdt>
        <w:sdtPr>
          <w:alias w:val="CC2 Delivery"/>
          <w:tag w:val="CC2 Delivery"/>
          <w:id w:val="1880658417"/>
          <w:placeholder>
            <w:docPart w:val="A49471D5585C433F9E7E19DBE1EB1105"/>
          </w:placeholder>
          <w:dataBinding w:xpath="/ns0:root[1]/ns0:CCs[1]/ns0:Contact[2]/ns0:Delivery[1]" w:storeItemID="{A3EB4DF5-7F57-4EC7-80EB-34746E7BD75E}"/>
          <w:comboBox w:lastValue="By other">
            <w:listItem w:displayText="By email" w:value="By email"/>
            <w:listItem w:displayText="By facsimile" w:value="By facsimile"/>
            <w:listItem w:displayText="By other" w:value="By other"/>
          </w:comboBox>
        </w:sdtPr>
        <w:sdtEndPr/>
        <w:sdtContent>
          <w:r w:rsidR="00402DE0">
            <w:t>By other</w:t>
          </w:r>
        </w:sdtContent>
      </w:sdt>
      <w:r w:rsidR="00402DE0" w:rsidRPr="001D15B8">
        <w:t xml:space="preserve">: </w:t>
      </w:r>
      <w:sdt>
        <w:sdtPr>
          <w:alias w:val="CC2 Delivery Details"/>
          <w:tag w:val="CC2 Details"/>
          <w:id w:val="947666596"/>
          <w:placeholder>
            <w:docPart w:val="FF4EE37008F54008AFF1129F3A593B37"/>
          </w:placeholder>
          <w:dataBinding w:xpath="/ns0:root[1]/ns0:CCs[1]/ns0:Contact[2]/ns0:Address[1]" w:storeItemID="{A3EB4DF5-7F57-4EC7-80EB-34746E7BD75E}"/>
          <w:text/>
        </w:sdtPr>
        <w:sdtEndPr/>
        <w:sdtContent>
          <w:r w:rsidR="00402DE0">
            <w:t>43 Gummery St, Bedford WA 6052</w:t>
          </w:r>
        </w:sdtContent>
      </w:sdt>
    </w:p>
    <w:p w:rsidR="00BE55A2" w:rsidRDefault="00BE55A2" w:rsidP="00402DE0"/>
    <w:tbl>
      <w:tblPr>
        <w:tblW w:w="5011" w:type="pct"/>
        <w:tblLayout w:type="fixed"/>
        <w:tblCellMar>
          <w:left w:w="0" w:type="dxa"/>
        </w:tblCellMar>
        <w:tblLook w:val="01E0" w:firstRow="1" w:lastRow="1" w:firstColumn="1" w:lastColumn="1" w:noHBand="0" w:noVBand="0"/>
        <w:tblDescription w:val="Signoff"/>
      </w:tblPr>
      <w:tblGrid>
        <w:gridCol w:w="680"/>
        <w:gridCol w:w="8980"/>
      </w:tblGrid>
      <w:tr w:rsidR="00BE55A2" w:rsidRPr="005666A8" w:rsidTr="00E05634">
        <w:trPr>
          <w:cantSplit/>
          <w:trHeight w:val="275"/>
        </w:trPr>
        <w:tc>
          <w:tcPr>
            <w:tcW w:w="680" w:type="dxa"/>
            <w:tcMar>
              <w:top w:w="0" w:type="dxa"/>
            </w:tcMar>
          </w:tcPr>
          <w:p w:rsidR="00BE55A2" w:rsidRPr="005666A8" w:rsidRDefault="00BE55A2" w:rsidP="00E05634">
            <w:pPr>
              <w:pStyle w:val="MVCCHeading"/>
              <w:spacing w:before="220"/>
              <w:rPr>
                <w:b/>
                <w:bCs/>
              </w:rPr>
            </w:pPr>
            <w:bookmarkStart w:id="0" w:name="CC"/>
            <w:r>
              <w:rPr>
                <w:b/>
                <w:bCs/>
              </w:rPr>
              <w:t>Cc</w:t>
            </w:r>
            <w:r w:rsidRPr="005666A8">
              <w:rPr>
                <w:b/>
                <w:bCs/>
              </w:rPr>
              <w:t>:</w:t>
            </w:r>
          </w:p>
        </w:tc>
        <w:tc>
          <w:tcPr>
            <w:tcW w:w="8979" w:type="dxa"/>
            <w:tcMar>
              <w:top w:w="0" w:type="dxa"/>
            </w:tcMar>
          </w:tcPr>
          <w:p w:rsidR="00BE55A2" w:rsidRPr="005666A8" w:rsidRDefault="00BE55A2" w:rsidP="00E05634">
            <w:pPr>
              <w:pStyle w:val="ContactName"/>
              <w:spacing w:before="220"/>
            </w:pPr>
            <w:sdt>
              <w:sdtPr>
                <w:alias w:val="CC1 Name"/>
                <w:tag w:val="CC1 Name"/>
                <w:id w:val="-1175185069"/>
                <w:placeholder>
                  <w:docPart w:val="C4B9753173C148E0B364A6F1BECC7D42"/>
                </w:placeholder>
                <w:dataBinding w:prefixMappings="xmlns:ns0='http://schemas.macroview.com.au/letter'" w:xpath="/ns0:root[1]/ns0:CCs[1]/ns0:Contact[1]/ns0:Fullname[1]" w:storeItemID="{A3EB4DF5-7F57-4EC7-80EB-34746E7BD75E}"/>
                <w:text/>
              </w:sdtPr>
              <w:sdtContent>
                <w:r>
                  <w:t>Marcia Fitzmaurice</w:t>
                </w:r>
              </w:sdtContent>
            </w:sdt>
          </w:p>
          <w:p w:rsidR="00BE55A2" w:rsidRPr="005666A8" w:rsidRDefault="00BE55A2" w:rsidP="00E05634">
            <w:pPr>
              <w:pStyle w:val="MVLetterDetail"/>
            </w:pPr>
            <w:sdt>
              <w:sdtPr>
                <w:alias w:val="CC1 Company"/>
                <w:tag w:val="CC1 Company"/>
                <w:id w:val="-761993969"/>
                <w:placeholder>
                  <w:docPart w:val="C6CBEEE0F56B4DB5A527EE303A15E96A"/>
                </w:placeholder>
                <w:dataBinding w:prefixMappings="xmlns:ns0='http://schemas.macroview.com.au/letter'" w:xpath="/ns0:root[1]/ns0:CCs[1]/ns0:Contact[1]/ns0:CompanyName[1]" w:storeItemID="{A3EB4DF5-7F57-4EC7-80EB-34746E7BD75E}"/>
                <w:text/>
              </w:sdtPr>
              <w:sdtContent>
                <w:r>
                  <w:t>Grant Thornton</w:t>
                </w:r>
              </w:sdtContent>
            </w:sdt>
          </w:p>
          <w:p w:rsidR="00BE55A2" w:rsidRDefault="00BE55A2" w:rsidP="00E05634">
            <w:pPr>
              <w:pStyle w:val="ContactDetails"/>
              <w:rPr>
                <w:lang w:val="en-AU"/>
              </w:rPr>
            </w:pPr>
            <w:sdt>
              <w:sdtPr>
                <w:rPr>
                  <w:lang w:val="en-AU"/>
                </w:rPr>
                <w:alias w:val="CC1 Delivery"/>
                <w:tag w:val="CC1 Delivery"/>
                <w:id w:val="-1952303324"/>
                <w:placeholder>
                  <w:docPart w:val="DD6C5FEC257847EBB953F0E6B129EB23"/>
                </w:placeholder>
                <w:dataBinding w:prefixMappings="xmlns:ns0='http://schemas.macroview.com.au/letter'" w:xpath="/ns0:root[1]/ns0:CCs[1]/ns0:Contact[1]/ns0:Delivery[1]" w:storeItemID="{A3EB4DF5-7F57-4EC7-80EB-34746E7BD75E}"/>
                <w:comboBox w:lastValue="By email">
                  <w:listItem w:displayText="By email" w:value="By email"/>
                  <w:listItem w:displayText="By facsimile" w:value="By facsimile"/>
                  <w:listItem w:displayText="By other" w:value="By other"/>
                </w:comboBox>
              </w:sdtPr>
              <w:sdtContent>
                <w:r>
                  <w:rPr>
                    <w:lang w:val="en-AU"/>
                  </w:rPr>
                  <w:t>By email</w:t>
                </w:r>
              </w:sdtContent>
            </w:sdt>
            <w:r w:rsidRPr="005666A8">
              <w:rPr>
                <w:lang w:val="en-AU"/>
              </w:rPr>
              <w:t xml:space="preserve">: </w:t>
            </w:r>
            <w:sdt>
              <w:sdtPr>
                <w:rPr>
                  <w:lang w:val="en-AU"/>
                </w:rPr>
                <w:alias w:val="CC1 Delivery Details"/>
                <w:tag w:val="CC1 Details"/>
                <w:id w:val="857391896"/>
                <w:placeholder>
                  <w:docPart w:val="7830C4805F884DF48078825E85B0A2F1"/>
                </w:placeholder>
                <w:dataBinding w:xpath="/ns0:root[1]/ns0:CCs[1]/ns0:Contact[1]/ns0:EmailAddress[1]" w:storeItemID="{A3EB4DF5-7F57-4EC7-80EB-34746E7BD75E}"/>
                <w:text/>
              </w:sdtPr>
              <w:sdtContent>
                <w:r>
                  <w:rPr>
                    <w:lang w:val="en-AU"/>
                  </w:rPr>
                  <w:t>marcia.fitzmaurice@gt.com.au</w:t>
                </w:r>
              </w:sdtContent>
            </w:sdt>
          </w:p>
          <w:p w:rsidR="00BE55A2" w:rsidRPr="005666A8" w:rsidRDefault="00BE55A2" w:rsidP="00E05634">
            <w:pPr>
              <w:pStyle w:val="ContactName"/>
              <w:spacing w:before="220"/>
            </w:pPr>
            <w:sdt>
              <w:sdtPr>
                <w:alias w:val="CC2 Name"/>
                <w:tag w:val="CC2 Name"/>
                <w:id w:val="-1096858036"/>
                <w:placeholder>
                  <w:docPart w:val="2A302C734ACC4CEA86F7607B999A9997"/>
                </w:placeholder>
                <w:dataBinding w:xpath="/ns0:root[1]/ns0:CCs[1]/ns0:Contact[2]/ns0:Fullname[1]" w:storeItemID="{A3EB4DF5-7F57-4EC7-80EB-34746E7BD75E}"/>
                <w:text/>
              </w:sdtPr>
              <w:sdtContent>
                <w:r>
                  <w:t>M Fitzmaurice</w:t>
                </w:r>
              </w:sdtContent>
            </w:sdt>
          </w:p>
          <w:p w:rsidR="00BE55A2" w:rsidRPr="005666A8" w:rsidRDefault="00BE55A2" w:rsidP="00E05634">
            <w:pPr>
              <w:pStyle w:val="MVLetterDetail"/>
            </w:pPr>
            <w:sdt>
              <w:sdtPr>
                <w:alias w:val="CC2 Company"/>
                <w:tag w:val="CC2 Company"/>
                <w:id w:val="375283756"/>
                <w:placeholder>
                  <w:docPart w:val="F63DFE27D94541E4B28810EEF36BF60B"/>
                </w:placeholder>
                <w:dataBinding w:xpath="/ns0:root[1]/ns0:CCs[1]/ns0:Contact[2]/ns0:CompanyName[1]" w:storeItemID="{A3EB4DF5-7F57-4EC7-80EB-34746E7BD75E}"/>
                <w:text/>
              </w:sdtPr>
              <w:sdtContent>
                <w:r>
                  <w:t>Grant Thornton</w:t>
                </w:r>
              </w:sdtContent>
            </w:sdt>
          </w:p>
          <w:p w:rsidR="00BE55A2" w:rsidRPr="005666A8" w:rsidRDefault="00BE55A2" w:rsidP="00E05634">
            <w:pPr>
              <w:pStyle w:val="ContactDetails"/>
              <w:rPr>
                <w:lang w:val="en-AU"/>
              </w:rPr>
            </w:pPr>
            <w:sdt>
              <w:sdtPr>
                <w:rPr>
                  <w:lang w:val="en-AU"/>
                </w:rPr>
                <w:alias w:val="CC2 Delivery"/>
                <w:tag w:val="CC2 Delivery"/>
                <w:id w:val="-534503639"/>
                <w:placeholder>
                  <w:docPart w:val="B9BC1857FA9B4C6BA75053AF8FAA8796"/>
                </w:placeholder>
                <w:dataBinding w:xpath="/ns0:root[1]/ns0:CCs[1]/ns0:Contact[2]/ns0:Delivery[1]" w:storeItemID="{A3EB4DF5-7F57-4EC7-80EB-34746E7BD75E}"/>
                <w:comboBox w:lastValue="By other">
                  <w:listItem w:displayText="By email" w:value="By email"/>
                  <w:listItem w:displayText="By facsimile" w:value="By facsimile"/>
                  <w:listItem w:displayText="By other" w:value="By other"/>
                </w:comboBox>
              </w:sdtPr>
              <w:sdtContent>
                <w:r>
                  <w:rPr>
                    <w:lang w:val="en-AU"/>
                  </w:rPr>
                  <w:t>By other</w:t>
                </w:r>
              </w:sdtContent>
            </w:sdt>
            <w:r w:rsidRPr="005666A8">
              <w:rPr>
                <w:lang w:val="en-AU"/>
              </w:rPr>
              <w:t xml:space="preserve">: </w:t>
            </w:r>
            <w:sdt>
              <w:sdtPr>
                <w:rPr>
                  <w:lang w:val="en-AU"/>
                </w:rPr>
                <w:alias w:val="CC2 Delivery Details"/>
                <w:tag w:val="CC2 Details"/>
                <w:id w:val="-1513672123"/>
                <w:placeholder>
                  <w:docPart w:val="0CFB74B604C3437D842F91C03833CD1B"/>
                </w:placeholder>
                <w:dataBinding w:xpath="/ns0:root[1]/ns0:CCs[1]/ns0:Contact[2]/ns0:Address[1]" w:storeItemID="{A3EB4DF5-7F57-4EC7-80EB-34746E7BD75E}"/>
                <w:text/>
              </w:sdtPr>
              <w:sdtContent>
                <w:r>
                  <w:rPr>
                    <w:lang w:val="en-AU"/>
                  </w:rPr>
                  <w:t>43 Gummery St, Bedford WA 6052</w:t>
                </w:r>
              </w:sdtContent>
            </w:sdt>
          </w:p>
        </w:tc>
      </w:tr>
    </w:tbl>
    <w:p w:rsidR="00BE55A2" w:rsidRPr="00402DE0" w:rsidRDefault="00BE55A2" w:rsidP="00402DE0">
      <w:bookmarkStart w:id="1" w:name="_GoBack"/>
      <w:bookmarkEnd w:id="0"/>
      <w:bookmarkEnd w:id="1"/>
    </w:p>
    <w:sectPr w:rsidR="00BE55A2" w:rsidRPr="00402DE0" w:rsidSect="001D15B8">
      <w:headerReference w:type="even" r:id="rId8"/>
      <w:headerReference w:type="default" r:id="rId9"/>
      <w:footerReference w:type="default" r:id="rId10"/>
      <w:pgSz w:w="11907" w:h="16839" w:code="9"/>
      <w:pgMar w:top="198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94" w:rsidRDefault="00132E94" w:rsidP="006F7693">
      <w:r>
        <w:separator/>
      </w:r>
    </w:p>
  </w:endnote>
  <w:endnote w:type="continuationSeparator" w:id="0">
    <w:p w:rsidR="00132E94" w:rsidRDefault="00132E94" w:rsidP="006F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3B" w:rsidRDefault="0052543B" w:rsidP="0052543B">
    <w:pPr>
      <w:pStyle w:val="FooterTextSml"/>
    </w:pPr>
    <w:bookmarkStart w:id="2" w:name="LetterSection_PrimaryFooter"/>
  </w:p>
  <w:tbl>
    <w:tblPr>
      <w:tblStyle w:val="TableGrid"/>
      <w:tblW w:w="5000" w:type="pct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6"/>
    </w:tblGrid>
    <w:tr w:rsidR="0052543B" w:rsidTr="00371508">
      <w:tc>
        <w:tcPr>
          <w:tcW w:w="1236" w:type="pct"/>
          <w:vAlign w:val="bottom"/>
        </w:tcPr>
        <w:p w:rsidR="0052543B" w:rsidRDefault="0052543B" w:rsidP="0052543B">
          <w:pPr>
            <w:pStyle w:val="FooterTextLge"/>
          </w:pPr>
          <w:r>
            <w:t>www.macroview.com.au</w:t>
          </w:r>
        </w:p>
      </w:tc>
      <w:tc>
        <w:tcPr>
          <w:tcW w:w="3764" w:type="pct"/>
          <w:vAlign w:val="bottom"/>
        </w:tcPr>
        <w:p w:rsidR="0052543B" w:rsidRPr="0052543B" w:rsidRDefault="00510573" w:rsidP="0052543B">
          <w:pPr>
            <w:pStyle w:val="FooterTextSml"/>
            <w:jc w:val="right"/>
          </w:pPr>
          <w:r>
            <w:t xml:space="preserve">  |  </w:t>
          </w:r>
          <w:r w:rsidRPr="00CA5021">
            <w:fldChar w:fldCharType="begin"/>
          </w:r>
          <w:r w:rsidRPr="00CA5021">
            <w:instrText xml:space="preserve"> PAGE   \* MERGEFORMAT </w:instrText>
          </w:r>
          <w:r w:rsidRPr="00CA5021">
            <w:fldChar w:fldCharType="separate"/>
          </w:r>
          <w:r w:rsidR="00402DE0">
            <w:rPr>
              <w:noProof/>
            </w:rPr>
            <w:t>2</w:t>
          </w:r>
          <w:r w:rsidRPr="00CA5021">
            <w:rPr>
              <w:noProof/>
            </w:rPr>
            <w:fldChar w:fldCharType="end"/>
          </w:r>
        </w:p>
      </w:tc>
    </w:tr>
    <w:bookmarkEnd w:id="2"/>
  </w:tbl>
  <w:p w:rsidR="0052543B" w:rsidRDefault="0052543B" w:rsidP="0052543B">
    <w:pPr>
      <w:pStyle w:val="FooterTextSm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94" w:rsidRDefault="00132E94" w:rsidP="006F7693">
      <w:r>
        <w:separator/>
      </w:r>
    </w:p>
  </w:footnote>
  <w:footnote w:type="continuationSeparator" w:id="0">
    <w:p w:rsidR="00132E94" w:rsidRDefault="00132E94" w:rsidP="006F7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B8" w:rsidRDefault="001D15B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-1554480</wp:posOffset>
          </wp:positionH>
          <wp:positionV relativeFrom="page">
            <wp:posOffset>720090</wp:posOffset>
          </wp:positionV>
          <wp:extent cx="1554480" cy="340360"/>
          <wp:effectExtent l="0" t="0" r="7620" b="2540"/>
          <wp:wrapNone/>
          <wp:docPr id="3" name="MacroVie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B8" w:rsidRDefault="001D15B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-1554480</wp:posOffset>
          </wp:positionH>
          <wp:positionV relativeFrom="page">
            <wp:posOffset>720090</wp:posOffset>
          </wp:positionV>
          <wp:extent cx="1554480" cy="340360"/>
          <wp:effectExtent l="0" t="0" r="7620" b="2540"/>
          <wp:wrapNone/>
          <wp:docPr id="1" name="MacroView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34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B8AF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C76AA0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D6AAC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0760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81A4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37AE9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65459"/>
    <w:multiLevelType w:val="hybridMultilevel"/>
    <w:tmpl w:val="62C81F1C"/>
    <w:lvl w:ilvl="0" w:tplc="A57069BA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pStyle w:val="Heading9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2">
    <w:nsid w:val="3A2A2425"/>
    <w:multiLevelType w:val="multilevel"/>
    <w:tmpl w:val="F492126A"/>
    <w:styleLink w:val="MVListNumbers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4">
    <w:nsid w:val="3E242353"/>
    <w:multiLevelType w:val="multilevel"/>
    <w:tmpl w:val="F0242A8C"/>
    <w:numStyleLink w:val="ListNumbers"/>
  </w:abstractNum>
  <w:abstractNum w:abstractNumId="15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673ABC"/>
    <w:multiLevelType w:val="multilevel"/>
    <w:tmpl w:val="E1F28702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ind w:left="709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ind w:left="709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17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>
    <w:nsid w:val="61096C5F"/>
    <w:multiLevelType w:val="multilevel"/>
    <w:tmpl w:val="F0242A8C"/>
    <w:numStyleLink w:val="ListNumbers"/>
  </w:abstractNum>
  <w:abstractNum w:abstractNumId="19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65A5566"/>
    <w:multiLevelType w:val="multilevel"/>
    <w:tmpl w:val="226E457C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lvlText w:val="(%3)"/>
      <w:lvlJc w:val="right"/>
      <w:pPr>
        <w:tabs>
          <w:tab w:val="num" w:pos="17010"/>
        </w:tabs>
        <w:ind w:left="2126" w:hanging="708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21">
    <w:nsid w:val="695E1BD4"/>
    <w:multiLevelType w:val="multilevel"/>
    <w:tmpl w:val="6C0463C6"/>
    <w:styleLink w:val="MVHeadings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F281786"/>
    <w:multiLevelType w:val="hybridMultilevel"/>
    <w:tmpl w:val="8E328D62"/>
    <w:lvl w:ilvl="0" w:tplc="86E69E40">
      <w:start w:val="1"/>
      <w:numFmt w:val="bullet"/>
      <w:pStyle w:val="Bullet2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3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4">
    <w:nsid w:val="7F9E2895"/>
    <w:multiLevelType w:val="hybridMultilevel"/>
    <w:tmpl w:val="97DEB104"/>
    <w:lvl w:ilvl="0" w:tplc="5DC6E038">
      <w:start w:val="1"/>
      <w:numFmt w:val="bullet"/>
      <w:pStyle w:val="Bullet3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17"/>
  </w:num>
  <w:num w:numId="10">
    <w:abstractNumId w:val="20"/>
  </w:num>
  <w:num w:numId="11">
    <w:abstractNumId w:val="23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2"/>
  </w:num>
  <w:num w:numId="15">
    <w:abstractNumId w:val="14"/>
  </w:num>
  <w:num w:numId="16">
    <w:abstractNumId w:val="24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6"/>
  </w:num>
  <w:num w:numId="20">
    <w:abstractNumId w:val="6"/>
  </w:num>
  <w:num w:numId="21">
    <w:abstractNumId w:val="18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  <w:docVar w:name="ReferenceFieldsConverted" w:val="True"/>
  </w:docVars>
  <w:rsids>
    <w:rsidRoot w:val="001D15B8"/>
    <w:rsid w:val="00003F83"/>
    <w:rsid w:val="00053A0F"/>
    <w:rsid w:val="0007159A"/>
    <w:rsid w:val="00074AB4"/>
    <w:rsid w:val="00083F65"/>
    <w:rsid w:val="000B059C"/>
    <w:rsid w:val="000B7417"/>
    <w:rsid w:val="00113F9D"/>
    <w:rsid w:val="00132E94"/>
    <w:rsid w:val="001C5871"/>
    <w:rsid w:val="001D15B8"/>
    <w:rsid w:val="00204886"/>
    <w:rsid w:val="002261C0"/>
    <w:rsid w:val="0023530D"/>
    <w:rsid w:val="002727DD"/>
    <w:rsid w:val="00277B7E"/>
    <w:rsid w:val="00277DA2"/>
    <w:rsid w:val="002947E0"/>
    <w:rsid w:val="00297889"/>
    <w:rsid w:val="002A2625"/>
    <w:rsid w:val="002C5F17"/>
    <w:rsid w:val="002F32F9"/>
    <w:rsid w:val="003001F0"/>
    <w:rsid w:val="003071AB"/>
    <w:rsid w:val="00330A24"/>
    <w:rsid w:val="0034313D"/>
    <w:rsid w:val="00371508"/>
    <w:rsid w:val="003901E1"/>
    <w:rsid w:val="003908B3"/>
    <w:rsid w:val="003A2DC7"/>
    <w:rsid w:val="003A58CA"/>
    <w:rsid w:val="003D0D2F"/>
    <w:rsid w:val="003E709B"/>
    <w:rsid w:val="00402DE0"/>
    <w:rsid w:val="00471858"/>
    <w:rsid w:val="0048484D"/>
    <w:rsid w:val="004A1462"/>
    <w:rsid w:val="004B28CF"/>
    <w:rsid w:val="00510573"/>
    <w:rsid w:val="00515DD1"/>
    <w:rsid w:val="00516AB7"/>
    <w:rsid w:val="0052543B"/>
    <w:rsid w:val="0053703B"/>
    <w:rsid w:val="00547769"/>
    <w:rsid w:val="005512AB"/>
    <w:rsid w:val="00552B11"/>
    <w:rsid w:val="00567FC4"/>
    <w:rsid w:val="00574CC1"/>
    <w:rsid w:val="005A6503"/>
    <w:rsid w:val="005C3026"/>
    <w:rsid w:val="005D21BD"/>
    <w:rsid w:val="00601FB8"/>
    <w:rsid w:val="006043AD"/>
    <w:rsid w:val="00620DB2"/>
    <w:rsid w:val="00624BB9"/>
    <w:rsid w:val="00625BFB"/>
    <w:rsid w:val="00636A07"/>
    <w:rsid w:val="00642270"/>
    <w:rsid w:val="00645400"/>
    <w:rsid w:val="0066424B"/>
    <w:rsid w:val="00670F31"/>
    <w:rsid w:val="0067223A"/>
    <w:rsid w:val="006865F2"/>
    <w:rsid w:val="006F7693"/>
    <w:rsid w:val="00723CCC"/>
    <w:rsid w:val="00726111"/>
    <w:rsid w:val="00732D1D"/>
    <w:rsid w:val="00755C94"/>
    <w:rsid w:val="007669C0"/>
    <w:rsid w:val="00770D70"/>
    <w:rsid w:val="007735F5"/>
    <w:rsid w:val="00775E2B"/>
    <w:rsid w:val="00787383"/>
    <w:rsid w:val="00797BA9"/>
    <w:rsid w:val="007B22C0"/>
    <w:rsid w:val="00805A10"/>
    <w:rsid w:val="00813588"/>
    <w:rsid w:val="00813DF5"/>
    <w:rsid w:val="00816575"/>
    <w:rsid w:val="008357DB"/>
    <w:rsid w:val="00845C7A"/>
    <w:rsid w:val="00850550"/>
    <w:rsid w:val="008532D9"/>
    <w:rsid w:val="008676B0"/>
    <w:rsid w:val="008753EE"/>
    <w:rsid w:val="00880751"/>
    <w:rsid w:val="008A7FA1"/>
    <w:rsid w:val="008B4877"/>
    <w:rsid w:val="008C553C"/>
    <w:rsid w:val="008F20BA"/>
    <w:rsid w:val="008F2343"/>
    <w:rsid w:val="00910960"/>
    <w:rsid w:val="00915DA9"/>
    <w:rsid w:val="00927B83"/>
    <w:rsid w:val="00934A58"/>
    <w:rsid w:val="0093616F"/>
    <w:rsid w:val="009A29B0"/>
    <w:rsid w:val="009A304A"/>
    <w:rsid w:val="009C7AC6"/>
    <w:rsid w:val="009F016F"/>
    <w:rsid w:val="009F38D3"/>
    <w:rsid w:val="00A10AEA"/>
    <w:rsid w:val="00A40BF8"/>
    <w:rsid w:val="00A41773"/>
    <w:rsid w:val="00A71AB3"/>
    <w:rsid w:val="00A734E9"/>
    <w:rsid w:val="00A9232E"/>
    <w:rsid w:val="00AE3E7E"/>
    <w:rsid w:val="00B25F36"/>
    <w:rsid w:val="00B37F85"/>
    <w:rsid w:val="00B4072B"/>
    <w:rsid w:val="00B506B2"/>
    <w:rsid w:val="00B811D0"/>
    <w:rsid w:val="00B83CC6"/>
    <w:rsid w:val="00BA0332"/>
    <w:rsid w:val="00BC0059"/>
    <w:rsid w:val="00BE55A2"/>
    <w:rsid w:val="00C15BE2"/>
    <w:rsid w:val="00C40344"/>
    <w:rsid w:val="00C524C1"/>
    <w:rsid w:val="00C6162F"/>
    <w:rsid w:val="00C74D0C"/>
    <w:rsid w:val="00C945F5"/>
    <w:rsid w:val="00CB2511"/>
    <w:rsid w:val="00CC008F"/>
    <w:rsid w:val="00CC60D7"/>
    <w:rsid w:val="00CD024A"/>
    <w:rsid w:val="00CD3FAD"/>
    <w:rsid w:val="00D02B11"/>
    <w:rsid w:val="00D1649D"/>
    <w:rsid w:val="00D23183"/>
    <w:rsid w:val="00D269B8"/>
    <w:rsid w:val="00D40615"/>
    <w:rsid w:val="00D77603"/>
    <w:rsid w:val="00D81886"/>
    <w:rsid w:val="00D90D08"/>
    <w:rsid w:val="00DA6E6B"/>
    <w:rsid w:val="00DB4913"/>
    <w:rsid w:val="00DC6818"/>
    <w:rsid w:val="00DE105A"/>
    <w:rsid w:val="00E06210"/>
    <w:rsid w:val="00E15AD6"/>
    <w:rsid w:val="00E44D9A"/>
    <w:rsid w:val="00E969B1"/>
    <w:rsid w:val="00EA1C30"/>
    <w:rsid w:val="00EC1C64"/>
    <w:rsid w:val="00EC4F2F"/>
    <w:rsid w:val="00ED3B4F"/>
    <w:rsid w:val="00EE5F2E"/>
    <w:rsid w:val="00F07C37"/>
    <w:rsid w:val="00F12F26"/>
    <w:rsid w:val="00F27B2C"/>
    <w:rsid w:val="00F31B70"/>
    <w:rsid w:val="00F5307F"/>
    <w:rsid w:val="00F55C59"/>
    <w:rsid w:val="00F5690C"/>
    <w:rsid w:val="00F75873"/>
    <w:rsid w:val="00F9311B"/>
    <w:rsid w:val="00FB181C"/>
    <w:rsid w:val="00FE2AC7"/>
    <w:rsid w:val="00FE758E"/>
    <w:rsid w:val="00FF0B73"/>
    <w:rsid w:val="00F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F4DC8-7341-46BB-AED3-7F258DF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0" w:lineRule="auto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16" w:unhideWhenUsed="1" w:qFormat="1"/>
    <w:lsdException w:name="heading 8" w:semiHidden="1" w:uiPriority="16" w:unhideWhenUsed="1" w:qFormat="1"/>
    <w:lsdException w:name="heading 9" w:semiHidden="1" w:uiPriority="1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6" w:unhideWhenUsed="1"/>
    <w:lsdException w:name="toc 2" w:semiHidden="1" w:uiPriority="16" w:unhideWhenUsed="1"/>
    <w:lsdException w:name="toc 3" w:semiHidden="1" w:uiPriority="16" w:unhideWhenUsed="1"/>
    <w:lsdException w:name="toc 4" w:semiHidden="1" w:uiPriority="16" w:unhideWhenUsed="1"/>
    <w:lsdException w:name="toc 5" w:semiHidden="1" w:uiPriority="16" w:unhideWhenUsed="1"/>
    <w:lsdException w:name="toc 6" w:semiHidden="1" w:uiPriority="16" w:unhideWhenUsed="1"/>
    <w:lsdException w:name="toc 7" w:semiHidden="1" w:uiPriority="16" w:unhideWhenUsed="1"/>
    <w:lsdException w:name="toc 8" w:semiHidden="1" w:uiPriority="16" w:unhideWhenUsed="1"/>
    <w:lsdException w:name="toc 9" w:semiHidden="1" w:uiPriority="16" w:unhideWhenUsed="1"/>
    <w:lsdException w:name="Normal Indent" w:semiHidden="1" w:unhideWhenUsed="1"/>
    <w:lsdException w:name="footnote text" w:semiHidden="1" w:uiPriority="16" w:unhideWhenUsed="1"/>
    <w:lsdException w:name="annotation text" w:semiHidden="1" w:unhideWhenUsed="1"/>
    <w:lsdException w:name="header" w:semiHidden="1" w:uiPriority="0" w:unhideWhenUsed="1"/>
    <w:lsdException w:name="footer" w:semiHidden="1" w:uiPriority="1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6" w:unhideWhenUsed="1"/>
    <w:lsdException w:name="annotation reference" w:semiHidden="1" w:unhideWhenUsed="1"/>
    <w:lsdException w:name="line number" w:semiHidden="1" w:unhideWhenUsed="1"/>
    <w:lsdException w:name="page number" w:semiHidden="1" w:uiPriority="16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6" w:unhideWhenUsed="1" w:qFormat="1"/>
    <w:lsdException w:name="List Number 3" w:semiHidden="1" w:uiPriority="16" w:unhideWhenUsed="1" w:qFormat="1"/>
    <w:lsdException w:name="List Number 4" w:semiHidden="1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1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6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6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0" w:qFormat="1"/>
    <w:lsdException w:name="Quote" w:uiPriority="29" w:qFormat="1"/>
    <w:lsdException w:name="Intense Quote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7" w:qFormat="1"/>
    <w:lsdException w:name="Subtle Reference" w:uiPriority="31" w:qFormat="1"/>
    <w:lsdException w:name="Intense Reference" w:uiPriority="48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770D70"/>
    <w:pPr>
      <w:spacing w:after="0" w:line="240" w:lineRule="atLeast"/>
    </w:pPr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paragraph" w:styleId="Heading1">
    <w:name w:val="heading 1"/>
    <w:basedOn w:val="Normal"/>
    <w:next w:val="BodyText"/>
    <w:link w:val="Heading1Char"/>
    <w:qFormat/>
    <w:rsid w:val="00770D70"/>
    <w:pPr>
      <w:keepNext/>
      <w:numPr>
        <w:numId w:val="20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rFonts w:asciiTheme="majorHAnsi" w:eastAsiaTheme="majorEastAsia" w:hAnsiTheme="majorHAnsi" w:cstheme="majorHAnsi"/>
      <w:color w:val="2A276B" w:themeColor="accent1"/>
      <w:sz w:val="32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770D70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rFonts w:asciiTheme="majorHAnsi" w:eastAsiaTheme="majorEastAsia" w:hAnsiTheme="majorHAnsi" w:cstheme="majorHAnsi"/>
      <w:color w:val="2A276B" w:themeColor="accent1"/>
      <w:sz w:val="28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770D70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  <w:szCs w:val="20"/>
      <w:lang w:eastAsia="en-US"/>
    </w:rPr>
  </w:style>
  <w:style w:type="paragraph" w:styleId="Heading4">
    <w:name w:val="heading 4"/>
    <w:basedOn w:val="Normal"/>
    <w:next w:val="BodyText"/>
    <w:link w:val="Heading4Char"/>
    <w:qFormat/>
    <w:rsid w:val="00770D70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  <w:szCs w:val="20"/>
      <w:lang w:eastAsia="en-US"/>
    </w:rPr>
  </w:style>
  <w:style w:type="paragraph" w:styleId="Heading5">
    <w:name w:val="heading 5"/>
    <w:basedOn w:val="Normal"/>
    <w:link w:val="Heading5Char"/>
    <w:qFormat/>
    <w:rsid w:val="00770D70"/>
    <w:pPr>
      <w:numPr>
        <w:ilvl w:val="4"/>
        <w:numId w:val="20"/>
      </w:numPr>
      <w:tabs>
        <w:tab w:val="left" w:pos="709"/>
        <w:tab w:val="left" w:pos="1418"/>
        <w:tab w:val="left" w:pos="2835"/>
        <w:tab w:val="right" w:pos="7876"/>
      </w:tabs>
      <w:spacing w:after="180" w:line="260" w:lineRule="atLeast"/>
      <w:outlineLvl w:val="4"/>
    </w:pPr>
    <w:rPr>
      <w:szCs w:val="20"/>
      <w:lang w:eastAsia="en-US"/>
    </w:rPr>
  </w:style>
  <w:style w:type="paragraph" w:styleId="Heading6">
    <w:name w:val="heading 6"/>
    <w:basedOn w:val="Normal"/>
    <w:link w:val="Heading6Char"/>
    <w:rsid w:val="00770D70"/>
    <w:pPr>
      <w:numPr>
        <w:ilvl w:val="5"/>
        <w:numId w:val="20"/>
      </w:numPr>
      <w:tabs>
        <w:tab w:val="left" w:pos="709"/>
        <w:tab w:val="left" w:pos="1418"/>
        <w:tab w:val="left" w:pos="2126"/>
        <w:tab w:val="right" w:pos="7876"/>
      </w:tabs>
      <w:spacing w:after="180" w:line="260" w:lineRule="atLeast"/>
      <w:outlineLvl w:val="5"/>
    </w:pPr>
    <w:rPr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16"/>
    <w:semiHidden/>
    <w:qFormat/>
    <w:rsid w:val="00770D70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16"/>
    <w:semiHidden/>
    <w:qFormat/>
    <w:rsid w:val="00770D7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16"/>
    <w:semiHidden/>
    <w:qFormat/>
    <w:rsid w:val="00770D70"/>
    <w:pPr>
      <w:numPr>
        <w:ilvl w:val="8"/>
        <w:numId w:val="5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0D7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character" w:customStyle="1" w:styleId="Bold">
    <w:name w:val="Bold"/>
    <w:basedOn w:val="DefaultParagraphFont"/>
    <w:qFormat/>
    <w:rsid w:val="006F7693"/>
    <w:rPr>
      <w:b/>
    </w:rPr>
  </w:style>
  <w:style w:type="paragraph" w:customStyle="1" w:styleId="Bullet10">
    <w:name w:val="Bullet1"/>
    <w:basedOn w:val="Normal"/>
    <w:qFormat/>
    <w:rsid w:val="006F7693"/>
    <w:pPr>
      <w:spacing w:after="80"/>
      <w:ind w:left="284" w:hanging="284"/>
    </w:pPr>
  </w:style>
  <w:style w:type="paragraph" w:customStyle="1" w:styleId="Bullet20">
    <w:name w:val="Bullet2"/>
    <w:basedOn w:val="Normal"/>
    <w:qFormat/>
    <w:rsid w:val="006F7693"/>
    <w:pPr>
      <w:spacing w:after="60"/>
      <w:ind w:left="568" w:hanging="284"/>
    </w:pPr>
  </w:style>
  <w:style w:type="paragraph" w:styleId="Footer">
    <w:name w:val="footer"/>
    <w:basedOn w:val="Normal"/>
    <w:link w:val="FooterChar"/>
    <w:uiPriority w:val="16"/>
    <w:rsid w:val="00770D70"/>
    <w:pPr>
      <w:spacing w:line="180" w:lineRule="atLeast"/>
    </w:pPr>
    <w:rPr>
      <w:color w:val="2A276B"/>
      <w:sz w:val="15"/>
      <w:szCs w:val="20"/>
    </w:rPr>
  </w:style>
  <w:style w:type="character" w:customStyle="1" w:styleId="FooterChar">
    <w:name w:val="Footer Char"/>
    <w:basedOn w:val="DefaultParagraphFont"/>
    <w:link w:val="Footer"/>
    <w:uiPriority w:val="16"/>
    <w:rsid w:val="00770D70"/>
    <w:rPr>
      <w:rFonts w:ascii="Arial" w:eastAsiaTheme="minorEastAsia" w:hAnsi="Arial"/>
      <w:color w:val="2A276B"/>
      <w:sz w:val="15"/>
      <w:szCs w:val="20"/>
      <w:lang w:eastAsia="en-AU"/>
    </w:rPr>
  </w:style>
  <w:style w:type="paragraph" w:customStyle="1" w:styleId="Footer-Page">
    <w:name w:val="Footer - Page"/>
    <w:basedOn w:val="Footer"/>
    <w:rsid w:val="006F7693"/>
    <w:pPr>
      <w:spacing w:before="120"/>
      <w:jc w:val="right"/>
    </w:pPr>
    <w:rPr>
      <w:rFonts w:cs="Arial"/>
      <w:szCs w:val="16"/>
    </w:rPr>
  </w:style>
  <w:style w:type="paragraph" w:customStyle="1" w:styleId="FooterTextLge">
    <w:name w:val="Footer Text Lge"/>
    <w:basedOn w:val="Footer"/>
    <w:rsid w:val="00770D70"/>
    <w:pPr>
      <w:spacing w:before="60" w:line="240" w:lineRule="auto"/>
    </w:pPr>
    <w:rPr>
      <w:rFonts w:eastAsia="Times New Roman" w:cs="Arial"/>
      <w:sz w:val="16"/>
      <w:szCs w:val="15"/>
      <w:lang w:eastAsia="en-US"/>
    </w:rPr>
  </w:style>
  <w:style w:type="paragraph" w:styleId="Header">
    <w:name w:val="header"/>
    <w:basedOn w:val="Normal"/>
    <w:link w:val="HeaderChar"/>
    <w:rsid w:val="00770D70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770D70"/>
    <w:rPr>
      <w:rFonts w:ascii="Arial" w:eastAsia="Times New Roman" w:hAnsi="Arial" w:cs="Times New Roman"/>
      <w:color w:val="5F5F5F" w:themeColor="text1"/>
      <w:sz w:val="16"/>
      <w:szCs w:val="20"/>
    </w:rPr>
  </w:style>
  <w:style w:type="paragraph" w:customStyle="1" w:styleId="HeaderTitle">
    <w:name w:val="Header Title"/>
    <w:basedOn w:val="Header"/>
    <w:rsid w:val="00770D70"/>
    <w:pPr>
      <w:spacing w:before="240"/>
    </w:pPr>
    <w:rPr>
      <w:noProof/>
      <w:color w:val="2A276B"/>
      <w:sz w:val="36"/>
    </w:rPr>
  </w:style>
  <w:style w:type="paragraph" w:customStyle="1" w:styleId="Heading">
    <w:name w:val="Heading"/>
    <w:basedOn w:val="Normal"/>
    <w:next w:val="Normal"/>
    <w:rsid w:val="00770D70"/>
    <w:pPr>
      <w:keepNext/>
      <w:spacing w:after="320" w:line="320" w:lineRule="atLeast"/>
      <w:outlineLvl w:val="0"/>
    </w:pPr>
    <w:rPr>
      <w:rFonts w:cs="Arial"/>
      <w:color w:val="2A276B"/>
      <w:sz w:val="40"/>
      <w:szCs w:val="46"/>
    </w:rPr>
  </w:style>
  <w:style w:type="character" w:customStyle="1" w:styleId="Heading1Char">
    <w:name w:val="Heading 1 Char"/>
    <w:basedOn w:val="DefaultParagraphFont"/>
    <w:link w:val="Heading1"/>
    <w:rsid w:val="006F7693"/>
    <w:rPr>
      <w:rFonts w:asciiTheme="majorHAnsi" w:eastAsiaTheme="majorEastAsia" w:hAnsiTheme="majorHAnsi" w:cstheme="majorHAnsi"/>
      <w:color w:val="2A276B" w:themeColor="accen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6F7693"/>
    <w:rPr>
      <w:rFonts w:asciiTheme="majorHAnsi" w:eastAsiaTheme="majorEastAsia" w:hAnsiTheme="majorHAnsi" w:cstheme="majorHAnsi"/>
      <w:color w:val="2A276B" w:themeColor="accent1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F7693"/>
    <w:rPr>
      <w:rFonts w:ascii="Arial" w:eastAsiaTheme="minorEastAsia" w:hAnsi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F7693"/>
    <w:rPr>
      <w:rFonts w:ascii="Arial" w:eastAsiaTheme="minorEastAsia" w:hAnsi="Arial"/>
      <w:b/>
      <w:color w:val="5F5F5F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F7693"/>
    <w:rPr>
      <w:rFonts w:ascii="Arial" w:eastAsiaTheme="minorEastAsia" w:hAnsi="Arial"/>
      <w:color w:val="5F5F5F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F7693"/>
    <w:rPr>
      <w:rFonts w:ascii="Arial" w:eastAsiaTheme="minorEastAsia" w:hAnsi="Arial"/>
      <w:color w:val="5F5F5F" w:themeColor="text1"/>
      <w:sz w:val="20"/>
      <w:szCs w:val="20"/>
    </w:rPr>
  </w:style>
  <w:style w:type="character" w:customStyle="1" w:styleId="Italic">
    <w:name w:val="Italic"/>
    <w:basedOn w:val="DefaultParagraphFont"/>
    <w:qFormat/>
    <w:rsid w:val="006F7693"/>
    <w:rPr>
      <w:i/>
    </w:rPr>
  </w:style>
  <w:style w:type="paragraph" w:styleId="ListNumber">
    <w:name w:val="List Number"/>
    <w:basedOn w:val="Normal"/>
    <w:uiPriority w:val="16"/>
    <w:rsid w:val="00770D70"/>
    <w:pPr>
      <w:numPr>
        <w:numId w:val="21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  <w:lang w:eastAsia="en-US"/>
    </w:rPr>
  </w:style>
  <w:style w:type="paragraph" w:styleId="ListNumber2">
    <w:name w:val="List Number 2"/>
    <w:basedOn w:val="Normal"/>
    <w:uiPriority w:val="16"/>
    <w:rsid w:val="00770D70"/>
    <w:pPr>
      <w:numPr>
        <w:ilvl w:val="1"/>
        <w:numId w:val="21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  <w:rPr>
      <w:lang w:eastAsia="en-US"/>
    </w:rPr>
  </w:style>
  <w:style w:type="paragraph" w:styleId="ListNumber3">
    <w:name w:val="List Number 3"/>
    <w:basedOn w:val="Normal"/>
    <w:uiPriority w:val="16"/>
    <w:rsid w:val="00770D70"/>
    <w:pPr>
      <w:numPr>
        <w:ilvl w:val="2"/>
        <w:numId w:val="21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  <w:rPr>
      <w:lang w:eastAsia="en-US"/>
    </w:rPr>
  </w:style>
  <w:style w:type="paragraph" w:styleId="ListNumber4">
    <w:name w:val="List Number 4"/>
    <w:basedOn w:val="Normal"/>
    <w:uiPriority w:val="16"/>
    <w:rsid w:val="00770D70"/>
    <w:pPr>
      <w:numPr>
        <w:ilvl w:val="3"/>
        <w:numId w:val="21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  <w:rPr>
      <w:lang w:eastAsia="en-US"/>
    </w:rPr>
  </w:style>
  <w:style w:type="paragraph" w:customStyle="1" w:styleId="MVAttention">
    <w:name w:val="MV Attention"/>
    <w:basedOn w:val="Normal"/>
    <w:semiHidden/>
    <w:rsid w:val="00FF4E18"/>
    <w:pPr>
      <w:spacing w:before="220"/>
    </w:pPr>
    <w:rPr>
      <w:rFonts w:eastAsia="PMingLiU"/>
    </w:rPr>
  </w:style>
  <w:style w:type="paragraph" w:customStyle="1" w:styleId="MVBCCHeading">
    <w:name w:val="MV BCC Heading"/>
    <w:basedOn w:val="Normal"/>
    <w:semiHidden/>
    <w:rsid w:val="006F7693"/>
  </w:style>
  <w:style w:type="paragraph" w:customStyle="1" w:styleId="MVCCDetail">
    <w:name w:val="MV CC Detail"/>
    <w:basedOn w:val="Normal"/>
    <w:semiHidden/>
    <w:rsid w:val="008F20BA"/>
    <w:pPr>
      <w:spacing w:after="240"/>
    </w:pPr>
  </w:style>
  <w:style w:type="paragraph" w:customStyle="1" w:styleId="MVCCHeading">
    <w:name w:val="MV CC Heading"/>
    <w:basedOn w:val="Normal"/>
    <w:semiHidden/>
    <w:rsid w:val="0067223A"/>
  </w:style>
  <w:style w:type="paragraph" w:customStyle="1" w:styleId="MVDate">
    <w:name w:val="MV Date"/>
    <w:basedOn w:val="Normal"/>
    <w:semiHidden/>
    <w:rsid w:val="006F7693"/>
    <w:rPr>
      <w:rFonts w:eastAsia="PMingLiU"/>
    </w:rPr>
  </w:style>
  <w:style w:type="paragraph" w:customStyle="1" w:styleId="MVDeliveryPhrase">
    <w:name w:val="MV Delivery Phrase"/>
    <w:basedOn w:val="Normal"/>
    <w:semiHidden/>
    <w:rsid w:val="003E709B"/>
    <w:pPr>
      <w:framePr w:w="2943" w:h="1734" w:hRule="exact" w:wrap="around" w:vAnchor="text" w:hAnchor="page" w:x="8533" w:y="208"/>
      <w:spacing w:line="200" w:lineRule="atLeast"/>
    </w:pPr>
    <w:rPr>
      <w:rFonts w:eastAsiaTheme="majorEastAsia" w:cstheme="majorHAnsi"/>
      <w:b/>
      <w:noProof/>
      <w:sz w:val="16"/>
      <w:szCs w:val="22"/>
    </w:rPr>
  </w:style>
  <w:style w:type="paragraph" w:customStyle="1" w:styleId="MVDeliveryPhraseNotBold">
    <w:name w:val="MV Delivery Phrase + Not Bold"/>
    <w:basedOn w:val="MVDeliveryPhrase"/>
    <w:semiHidden/>
    <w:rsid w:val="003E709B"/>
    <w:pPr>
      <w:framePr w:wrap="around"/>
    </w:pPr>
    <w:rPr>
      <w:b w:val="0"/>
    </w:rPr>
  </w:style>
  <w:style w:type="paragraph" w:customStyle="1" w:styleId="MVEnclosure">
    <w:name w:val="MV Enclosure"/>
    <w:basedOn w:val="Normal"/>
    <w:semiHidden/>
    <w:qFormat/>
    <w:rsid w:val="006F7693"/>
  </w:style>
  <w:style w:type="numbering" w:customStyle="1" w:styleId="MVHeadings">
    <w:name w:val="MV Headings"/>
    <w:uiPriority w:val="99"/>
    <w:rsid w:val="006F7693"/>
    <w:pPr>
      <w:numPr>
        <w:numId w:val="1"/>
      </w:numPr>
    </w:pPr>
  </w:style>
  <w:style w:type="paragraph" w:customStyle="1" w:styleId="MVLetterCaption">
    <w:name w:val="MV Letter Caption"/>
    <w:basedOn w:val="Normal"/>
    <w:next w:val="Normal"/>
    <w:semiHidden/>
    <w:rsid w:val="00D23183"/>
    <w:pPr>
      <w:spacing w:after="180" w:line="260" w:lineRule="atLeast"/>
    </w:pPr>
    <w:rPr>
      <w:rFonts w:eastAsiaTheme="majorEastAsia" w:cstheme="majorHAnsi"/>
      <w:b/>
      <w:caps/>
      <w:szCs w:val="22"/>
    </w:rPr>
  </w:style>
  <w:style w:type="paragraph" w:customStyle="1" w:styleId="MVLetterDetail">
    <w:name w:val="MV Letter Detail"/>
    <w:basedOn w:val="Normal"/>
    <w:uiPriority w:val="6"/>
    <w:semiHidden/>
    <w:rsid w:val="0067223A"/>
    <w:pPr>
      <w:spacing w:line="260" w:lineRule="atLeast"/>
    </w:pPr>
    <w:rPr>
      <w:szCs w:val="22"/>
    </w:rPr>
  </w:style>
  <w:style w:type="numbering" w:customStyle="1" w:styleId="MVListNumbers">
    <w:name w:val="MV List Numbers"/>
    <w:uiPriority w:val="99"/>
    <w:rsid w:val="006F7693"/>
    <w:pPr>
      <w:numPr>
        <w:numId w:val="2"/>
      </w:numPr>
    </w:pPr>
  </w:style>
  <w:style w:type="paragraph" w:customStyle="1" w:styleId="MVOtherContactHeading">
    <w:name w:val="MV Other Contact Heading"/>
    <w:basedOn w:val="Normal"/>
    <w:semiHidden/>
    <w:qFormat/>
    <w:rsid w:val="006F7693"/>
  </w:style>
  <w:style w:type="paragraph" w:customStyle="1" w:styleId="MVRecipient1">
    <w:name w:val="MV Recipient1"/>
    <w:basedOn w:val="Normal"/>
    <w:semiHidden/>
    <w:rsid w:val="008676B0"/>
    <w:pPr>
      <w:spacing w:line="260" w:lineRule="atLeast"/>
    </w:pPr>
    <w:rPr>
      <w:szCs w:val="22"/>
    </w:rPr>
  </w:style>
  <w:style w:type="paragraph" w:customStyle="1" w:styleId="MVRefInfo">
    <w:name w:val="MV Ref Info"/>
    <w:basedOn w:val="Normal"/>
    <w:semiHidden/>
    <w:rsid w:val="00D23183"/>
    <w:pPr>
      <w:framePr w:w="2943" w:h="1734" w:hRule="exact" w:wrap="around" w:vAnchor="text" w:hAnchor="page" w:x="8533" w:y="208"/>
    </w:pPr>
    <w:rPr>
      <w:rFonts w:eastAsiaTheme="majorEastAsia" w:cstheme="majorHAnsi"/>
      <w:noProof/>
      <w:sz w:val="16"/>
      <w:szCs w:val="22"/>
    </w:rPr>
  </w:style>
  <w:style w:type="paragraph" w:customStyle="1" w:styleId="MVSalutation">
    <w:name w:val="MV Salutation"/>
    <w:basedOn w:val="Normal"/>
    <w:semiHidden/>
    <w:rsid w:val="00FF4E18"/>
    <w:pPr>
      <w:spacing w:before="220" w:line="260" w:lineRule="atLeast"/>
    </w:pPr>
    <w:rPr>
      <w:szCs w:val="22"/>
    </w:rPr>
  </w:style>
  <w:style w:type="paragraph" w:customStyle="1" w:styleId="MVSubject">
    <w:name w:val="MV Subject"/>
    <w:basedOn w:val="Heading2"/>
    <w:semiHidden/>
    <w:rsid w:val="007B22C0"/>
    <w:pPr>
      <w:spacing w:before="0" w:after="0" w:line="240" w:lineRule="auto"/>
    </w:pPr>
    <w:rPr>
      <w:bCs/>
      <w:szCs w:val="22"/>
    </w:rPr>
  </w:style>
  <w:style w:type="paragraph" w:customStyle="1" w:styleId="MVContactDetailsLge">
    <w:name w:val="MV Contact Details Lge"/>
    <w:basedOn w:val="Normal"/>
    <w:uiPriority w:val="16"/>
    <w:semiHidden/>
    <w:rsid w:val="00770D70"/>
    <w:pPr>
      <w:spacing w:line="240" w:lineRule="auto"/>
      <w:ind w:right="-45"/>
      <w:jc w:val="right"/>
    </w:pPr>
    <w:rPr>
      <w:rFonts w:eastAsia="Times New Roman" w:cs="Arial"/>
      <w:noProof/>
      <w:sz w:val="16"/>
      <w:szCs w:val="18"/>
      <w:lang w:eastAsia="en-US"/>
    </w:rPr>
  </w:style>
  <w:style w:type="paragraph" w:customStyle="1" w:styleId="NormalSingle">
    <w:name w:val="Normal Single"/>
    <w:basedOn w:val="Normal"/>
    <w:semiHidden/>
    <w:rsid w:val="00770D70"/>
    <w:pPr>
      <w:tabs>
        <w:tab w:val="left" w:pos="709"/>
        <w:tab w:val="left" w:pos="1418"/>
        <w:tab w:val="left" w:pos="1985"/>
        <w:tab w:val="left" w:pos="2835"/>
        <w:tab w:val="right" w:pos="7876"/>
      </w:tabs>
      <w:spacing w:line="0" w:lineRule="atLeast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70D70"/>
    <w:rPr>
      <w:color w:val="808080"/>
    </w:rPr>
  </w:style>
  <w:style w:type="paragraph" w:customStyle="1" w:styleId="SubHeading">
    <w:name w:val="Sub Heading"/>
    <w:basedOn w:val="Normal"/>
    <w:next w:val="Heading3"/>
    <w:uiPriority w:val="1"/>
    <w:rsid w:val="00770D70"/>
    <w:pPr>
      <w:keepNext/>
      <w:tabs>
        <w:tab w:val="left" w:pos="709"/>
        <w:tab w:val="left" w:pos="1418"/>
        <w:tab w:val="left" w:pos="2126"/>
        <w:tab w:val="left" w:pos="2835"/>
        <w:tab w:val="right" w:pos="7876"/>
      </w:tabs>
      <w:spacing w:after="180" w:line="260" w:lineRule="atLeast"/>
    </w:pPr>
    <w:rPr>
      <w:rFonts w:asciiTheme="majorHAnsi" w:eastAsiaTheme="majorEastAsia" w:hAnsiTheme="majorHAnsi" w:cstheme="majorHAnsi"/>
      <w:b/>
      <w:szCs w:val="20"/>
      <w:lang w:eastAsia="en-US"/>
    </w:rPr>
  </w:style>
  <w:style w:type="table" w:styleId="TableGrid">
    <w:name w:val="Table Grid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VContactDetailsSml">
    <w:name w:val="MV Contact Details Sml"/>
    <w:basedOn w:val="MVContactDetailsLge"/>
    <w:rsid w:val="00770D70"/>
    <w:rPr>
      <w:sz w:val="15"/>
    </w:rPr>
  </w:style>
  <w:style w:type="paragraph" w:customStyle="1" w:styleId="FooterTextSml">
    <w:name w:val="Footer Text Sml"/>
    <w:basedOn w:val="FooterTextLge"/>
    <w:rsid w:val="00770D70"/>
    <w:rPr>
      <w:sz w:val="15"/>
    </w:rPr>
  </w:style>
  <w:style w:type="paragraph" w:customStyle="1" w:styleId="HeaderTextLge">
    <w:name w:val="Header Text Lge"/>
    <w:basedOn w:val="FooterTextLge"/>
    <w:rsid w:val="00770D70"/>
    <w:pPr>
      <w:spacing w:before="0" w:after="60"/>
    </w:pPr>
    <w:rPr>
      <w:lang w:eastAsia="en-AU"/>
    </w:rPr>
  </w:style>
  <w:style w:type="paragraph" w:customStyle="1" w:styleId="HeaderTextSml">
    <w:name w:val="Header Text Sml"/>
    <w:basedOn w:val="FooterTextSml"/>
    <w:rsid w:val="00770D70"/>
    <w:pPr>
      <w:spacing w:before="0" w:after="60"/>
    </w:pPr>
    <w:rPr>
      <w:lang w:eastAsia="en-AU"/>
    </w:rPr>
  </w:style>
  <w:style w:type="paragraph" w:customStyle="1" w:styleId="ContactName">
    <w:name w:val="Contact Name"/>
    <w:basedOn w:val="Normal"/>
    <w:rsid w:val="0067223A"/>
    <w:pPr>
      <w:spacing w:line="260" w:lineRule="atLeast"/>
    </w:pPr>
    <w:rPr>
      <w:b/>
    </w:rPr>
  </w:style>
  <w:style w:type="paragraph" w:customStyle="1" w:styleId="ContactDetails">
    <w:name w:val="Contact Details"/>
    <w:basedOn w:val="Normal"/>
    <w:rsid w:val="0067223A"/>
    <w:pPr>
      <w:spacing w:line="240" w:lineRule="auto"/>
    </w:pPr>
    <w:rPr>
      <w:sz w:val="16"/>
      <w:lang w:val="en-GB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A10AEA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A10AEA"/>
    <w:rPr>
      <w:rFonts w:ascii="Arial" w:eastAsiaTheme="minorEastAsia" w:hAnsi="Arial"/>
      <w:i/>
      <w:iCs/>
      <w:color w:val="5F5F5F" w:themeColor="text1"/>
      <w:sz w:val="20"/>
      <w:szCs w:val="28"/>
      <w:lang w:eastAsia="en-AU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A10AEA"/>
    <w:rPr>
      <w:rFonts w:ascii="Arial" w:eastAsiaTheme="minorEastAsia" w:hAnsi="Arial"/>
      <w:color w:val="5F5F5F" w:themeColor="text1"/>
      <w:sz w:val="20"/>
      <w:lang w:eastAsia="en-AU"/>
    </w:rPr>
  </w:style>
  <w:style w:type="paragraph" w:customStyle="1" w:styleId="CClientName">
    <w:name w:val="CClientName"/>
    <w:basedOn w:val="Normal"/>
    <w:semiHidden/>
    <w:rsid w:val="00770D70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BodyCopy">
    <w:name w:val="Body Copy"/>
    <w:basedOn w:val="Normal"/>
    <w:link w:val="BodyCopyChar"/>
    <w:rsid w:val="00083F65"/>
    <w:pPr>
      <w:spacing w:before="120" w:after="120" w:line="280" w:lineRule="atLeast"/>
    </w:pPr>
    <w:rPr>
      <w:color w:val="5F5F5F"/>
      <w:szCs w:val="26"/>
    </w:rPr>
  </w:style>
  <w:style w:type="character" w:customStyle="1" w:styleId="BodyCopyChar">
    <w:name w:val="Body Copy Char"/>
    <w:basedOn w:val="DefaultParagraphFont"/>
    <w:link w:val="BodyCopy"/>
    <w:locked/>
    <w:rsid w:val="00083F65"/>
    <w:rPr>
      <w:rFonts w:eastAsiaTheme="minorEastAsia"/>
      <w:color w:val="5F5F5F"/>
      <w:sz w:val="20"/>
      <w:szCs w:val="26"/>
      <w:lang w:eastAsia="en-AU"/>
    </w:rPr>
  </w:style>
  <w:style w:type="paragraph" w:customStyle="1" w:styleId="CDate">
    <w:name w:val="CDate"/>
    <w:basedOn w:val="Normal"/>
    <w:next w:val="Normal"/>
    <w:semiHidden/>
    <w:rsid w:val="00770D70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semiHidden/>
    <w:rsid w:val="00770D70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TOC1">
    <w:name w:val="toc 1"/>
    <w:basedOn w:val="Normal"/>
    <w:next w:val="Normal"/>
    <w:link w:val="TOC1Char"/>
    <w:autoRedefine/>
    <w:uiPriority w:val="16"/>
    <w:rsid w:val="00770D70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16"/>
    <w:rsid w:val="00770D70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character" w:styleId="PageNumber">
    <w:name w:val="page number"/>
    <w:basedOn w:val="DefaultParagraphFont"/>
    <w:uiPriority w:val="16"/>
    <w:semiHidden/>
    <w:rsid w:val="00770D70"/>
  </w:style>
  <w:style w:type="paragraph" w:customStyle="1" w:styleId="SectionHeading">
    <w:name w:val="Section Heading"/>
    <w:basedOn w:val="Normal"/>
    <w:next w:val="Normal"/>
    <w:rsid w:val="00770D70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Numbered1">
    <w:name w:val="Numbered 1"/>
    <w:basedOn w:val="Normal"/>
    <w:uiPriority w:val="3"/>
    <w:rsid w:val="00083F65"/>
    <w:pPr>
      <w:tabs>
        <w:tab w:val="num" w:pos="454"/>
      </w:tabs>
      <w:spacing w:before="120" w:after="120" w:line="280" w:lineRule="atLeast"/>
      <w:ind w:left="454" w:hanging="454"/>
    </w:pPr>
    <w:rPr>
      <w:color w:val="5F5F5F"/>
      <w:szCs w:val="26"/>
    </w:rPr>
  </w:style>
  <w:style w:type="paragraph" w:customStyle="1" w:styleId="Numbered2">
    <w:name w:val="Numbered 2"/>
    <w:basedOn w:val="Normal"/>
    <w:uiPriority w:val="3"/>
    <w:rsid w:val="00083F65"/>
    <w:pPr>
      <w:tabs>
        <w:tab w:val="num" w:pos="1134"/>
      </w:tabs>
      <w:spacing w:before="120" w:after="120" w:line="280" w:lineRule="atLeast"/>
      <w:ind w:left="1134" w:hanging="680"/>
    </w:pPr>
    <w:rPr>
      <w:color w:val="5F5F5F"/>
      <w:szCs w:val="26"/>
    </w:rPr>
  </w:style>
  <w:style w:type="paragraph" w:customStyle="1" w:styleId="Numbered3">
    <w:name w:val="Numbered 3"/>
    <w:basedOn w:val="Normal"/>
    <w:uiPriority w:val="3"/>
    <w:rsid w:val="00083F65"/>
    <w:pPr>
      <w:spacing w:before="120" w:after="120" w:line="280" w:lineRule="atLeast"/>
      <w:ind w:left="1928" w:hanging="794"/>
    </w:pPr>
    <w:rPr>
      <w:color w:val="5F5F5F"/>
      <w:szCs w:val="26"/>
    </w:rPr>
  </w:style>
  <w:style w:type="paragraph" w:customStyle="1" w:styleId="TableHeading">
    <w:name w:val="Table Heading"/>
    <w:basedOn w:val="Normal"/>
    <w:uiPriority w:val="8"/>
    <w:rsid w:val="00770D70"/>
    <w:pPr>
      <w:numPr>
        <w:numId w:val="9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rsid w:val="00770D70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rsid w:val="00770D70"/>
    <w:pPr>
      <w:numPr>
        <w:numId w:val="6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rsid w:val="00770D70"/>
    <w:pPr>
      <w:numPr>
        <w:numId w:val="7"/>
      </w:numPr>
      <w:spacing w:before="120" w:after="120"/>
    </w:pPr>
    <w:rPr>
      <w:color w:val="5F5F5F"/>
      <w:szCs w:val="26"/>
    </w:rPr>
  </w:style>
  <w:style w:type="table" w:customStyle="1" w:styleId="TableHorizontalGold">
    <w:name w:val="Table Horizontal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770D70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770D70"/>
    <w:rPr>
      <w:rFonts w:ascii="Arial" w:eastAsiaTheme="minorEastAsia" w:hAnsi="Arial"/>
      <w:color w:val="5F5F5F"/>
      <w:sz w:val="28"/>
      <w:szCs w:val="20"/>
      <w:lang w:eastAsia="en-AU"/>
    </w:rPr>
  </w:style>
  <w:style w:type="paragraph" w:customStyle="1" w:styleId="Appendix">
    <w:name w:val="Appendix"/>
    <w:basedOn w:val="Normal"/>
    <w:next w:val="BodyText"/>
    <w:semiHidden/>
    <w:rsid w:val="00770D70"/>
    <w:pPr>
      <w:numPr>
        <w:numId w:val="3"/>
      </w:numPr>
      <w:spacing w:after="240" w:line="360" w:lineRule="atLeast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rsid w:val="00770D70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16"/>
    <w:semiHidden/>
    <w:rsid w:val="00770D70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ListParagraph"/>
    <w:uiPriority w:val="4"/>
    <w:qFormat/>
    <w:rsid w:val="00770D70"/>
    <w:pPr>
      <w:numPr>
        <w:numId w:val="13"/>
      </w:numPr>
      <w:spacing w:before="120" w:after="120" w:line="240" w:lineRule="auto"/>
      <w:ind w:left="357" w:hanging="357"/>
      <w:contextualSpacing w:val="0"/>
    </w:pPr>
    <w:rPr>
      <w:lang w:eastAsia="en-US"/>
    </w:rPr>
  </w:style>
  <w:style w:type="paragraph" w:customStyle="1" w:styleId="Bullet2">
    <w:name w:val="Bullet 2"/>
    <w:basedOn w:val="ListParagraph"/>
    <w:uiPriority w:val="4"/>
    <w:qFormat/>
    <w:rsid w:val="00770D70"/>
    <w:pPr>
      <w:numPr>
        <w:numId w:val="14"/>
      </w:numPr>
      <w:spacing w:before="120" w:after="120" w:line="240" w:lineRule="auto"/>
      <w:ind w:left="714" w:hanging="357"/>
      <w:contextualSpacing w:val="0"/>
    </w:pPr>
    <w:rPr>
      <w:lang w:eastAsia="en-US"/>
    </w:rPr>
  </w:style>
  <w:style w:type="paragraph" w:styleId="Date">
    <w:name w:val="Date"/>
    <w:basedOn w:val="Normal"/>
    <w:next w:val="Normal"/>
    <w:link w:val="DateChar"/>
    <w:uiPriority w:val="16"/>
    <w:semiHidden/>
    <w:rsid w:val="00770D70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lang w:eastAsia="en-US"/>
    </w:rPr>
  </w:style>
  <w:style w:type="character" w:customStyle="1" w:styleId="DateChar">
    <w:name w:val="Date Char"/>
    <w:basedOn w:val="DefaultParagraphFont"/>
    <w:link w:val="Date"/>
    <w:uiPriority w:val="16"/>
    <w:semiHidden/>
    <w:rsid w:val="00A10AEA"/>
    <w:rPr>
      <w:rFonts w:ascii="Arial" w:eastAsiaTheme="minorEastAsia" w:hAnsi="Arial"/>
      <w:color w:val="5F5F5F" w:themeColor="text1"/>
      <w:sz w:val="20"/>
      <w:szCs w:val="28"/>
    </w:rPr>
  </w:style>
  <w:style w:type="paragraph" w:styleId="NormalWeb">
    <w:name w:val="Normal (Web)"/>
    <w:basedOn w:val="Normal"/>
    <w:uiPriority w:val="16"/>
    <w:semiHidden/>
    <w:rsid w:val="00770D70"/>
    <w:rPr>
      <w:sz w:val="24"/>
    </w:rPr>
  </w:style>
  <w:style w:type="character" w:styleId="FootnoteReference">
    <w:name w:val="footnote reference"/>
    <w:basedOn w:val="DefaultParagraphFont"/>
    <w:uiPriority w:val="16"/>
    <w:semiHidden/>
    <w:rsid w:val="00770D70"/>
    <w:rPr>
      <w:vertAlign w:val="superscript"/>
    </w:rPr>
  </w:style>
  <w:style w:type="paragraph" w:styleId="FootnoteText">
    <w:name w:val="footnote text"/>
    <w:basedOn w:val="Normal"/>
    <w:link w:val="FootnoteTextChar"/>
    <w:uiPriority w:val="16"/>
    <w:semiHidden/>
    <w:rsid w:val="00770D70"/>
    <w:pPr>
      <w:spacing w:after="60" w:line="200" w:lineRule="atLeast"/>
      <w:ind w:left="284" w:hanging="284"/>
    </w:pPr>
    <w:rPr>
      <w:color w:val="5F5F5F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16"/>
    <w:semiHidden/>
    <w:rsid w:val="00A10AEA"/>
    <w:rPr>
      <w:rFonts w:ascii="Arial" w:eastAsiaTheme="minorEastAsia" w:hAnsi="Arial"/>
      <w:color w:val="5F5F5F"/>
      <w:sz w:val="16"/>
      <w:szCs w:val="20"/>
    </w:rPr>
  </w:style>
  <w:style w:type="paragraph" w:customStyle="1" w:styleId="Recipient">
    <w:name w:val="Recipient"/>
    <w:basedOn w:val="Normal"/>
    <w:next w:val="Normal"/>
    <w:semiHidden/>
    <w:rsid w:val="00770D70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  <w:lang w:eastAsia="en-US"/>
    </w:rPr>
  </w:style>
  <w:style w:type="paragraph" w:styleId="TOC4">
    <w:name w:val="toc 4"/>
    <w:basedOn w:val="Normal"/>
    <w:next w:val="Normal"/>
    <w:autoRedefine/>
    <w:uiPriority w:val="16"/>
    <w:semiHidden/>
    <w:rsid w:val="00770D70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770D70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770D70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770D70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770D70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770D70"/>
    <w:pPr>
      <w:ind w:left="1920"/>
    </w:pPr>
  </w:style>
  <w:style w:type="table" w:customStyle="1" w:styleId="TableHorizontalShadedGold">
    <w:name w:val="Table Horizontal Shaded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semiHidden/>
    <w:unhideWhenUsed/>
    <w:rsid w:val="00770D70"/>
    <w:rPr>
      <w:color w:val="2A276B"/>
      <w:u w:val="none"/>
    </w:rPr>
  </w:style>
  <w:style w:type="paragraph" w:customStyle="1" w:styleId="TableText">
    <w:name w:val="Table Text"/>
    <w:basedOn w:val="Normal"/>
    <w:semiHidden/>
    <w:rsid w:val="00770D70"/>
    <w:pPr>
      <w:spacing w:before="120" w:after="120" w:line="240" w:lineRule="auto"/>
    </w:pPr>
    <w:rPr>
      <w:lang w:eastAsia="en-US"/>
    </w:rPr>
  </w:style>
  <w:style w:type="paragraph" w:customStyle="1" w:styleId="Contactinfo">
    <w:name w:val="Contact info"/>
    <w:basedOn w:val="Normal"/>
    <w:semiHidden/>
    <w:rsid w:val="00770D70"/>
    <w:rPr>
      <w:color w:val="8B8D8E"/>
      <w:sz w:val="16"/>
      <w:szCs w:val="22"/>
      <w:lang w:eastAsia="en-US"/>
    </w:rPr>
  </w:style>
  <w:style w:type="paragraph" w:customStyle="1" w:styleId="Identifier">
    <w:name w:val="Identifier"/>
    <w:basedOn w:val="Normal"/>
    <w:next w:val="Normal"/>
    <w:semiHidden/>
    <w:rsid w:val="00770D70"/>
    <w:pPr>
      <w:spacing w:after="40" w:line="240" w:lineRule="auto"/>
    </w:pPr>
    <w:rPr>
      <w:color w:val="5F5F5F"/>
      <w:sz w:val="36"/>
      <w:szCs w:val="42"/>
      <w:lang w:eastAsia="en-US"/>
    </w:rPr>
  </w:style>
  <w:style w:type="paragraph" w:customStyle="1" w:styleId="IdentifierNextPage">
    <w:name w:val="Identifier Next Page"/>
    <w:basedOn w:val="Normal"/>
    <w:semiHidden/>
    <w:rsid w:val="00770D70"/>
    <w:pPr>
      <w:tabs>
        <w:tab w:val="left" w:pos="3715"/>
      </w:tabs>
      <w:spacing w:before="120" w:after="40"/>
    </w:pPr>
    <w:rPr>
      <w:noProof/>
      <w:sz w:val="32"/>
      <w:lang w:eastAsia="ja-JP"/>
    </w:rPr>
  </w:style>
  <w:style w:type="paragraph" w:customStyle="1" w:styleId="Titleheading">
    <w:name w:val="Title heading"/>
    <w:basedOn w:val="Normal"/>
    <w:semiHidden/>
    <w:rsid w:val="00770D70"/>
    <w:pPr>
      <w:spacing w:before="120" w:after="120" w:line="460" w:lineRule="atLeast"/>
    </w:pPr>
    <w:rPr>
      <w:color w:val="2A276B"/>
      <w:sz w:val="48"/>
      <w:szCs w:val="26"/>
      <w:lang w:eastAsia="en-US"/>
    </w:rPr>
  </w:style>
  <w:style w:type="paragraph" w:customStyle="1" w:styleId="CoverSubtitle">
    <w:name w:val="Cover Subtitle"/>
    <w:basedOn w:val="Normal"/>
    <w:semiHidden/>
    <w:rsid w:val="00770D70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Contents">
    <w:name w:val="Contents"/>
    <w:basedOn w:val="Normal"/>
    <w:semiHidden/>
    <w:rsid w:val="00770D70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  <w:lang w:eastAsia="en-US"/>
    </w:rPr>
  </w:style>
  <w:style w:type="paragraph" w:customStyle="1" w:styleId="CalloutHeader">
    <w:name w:val="Callout Header"/>
    <w:rsid w:val="00770D70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 w:val="20"/>
      <w:szCs w:val="26"/>
    </w:rPr>
  </w:style>
  <w:style w:type="paragraph" w:customStyle="1" w:styleId="CalloutBullet">
    <w:name w:val="Callout Bullet"/>
    <w:basedOn w:val="CalloutText"/>
    <w:semiHidden/>
    <w:rsid w:val="00770D70"/>
    <w:pPr>
      <w:numPr>
        <w:numId w:val="4"/>
      </w:numPr>
    </w:pPr>
    <w:rPr>
      <w:szCs w:val="22"/>
      <w:lang w:eastAsia="en-AU"/>
    </w:rPr>
  </w:style>
  <w:style w:type="table" w:customStyle="1" w:styleId="TableHorizontalBlue">
    <w:name w:val="Table Horizontal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770D70"/>
    <w:pPr>
      <w:spacing w:after="0" w:line="240" w:lineRule="auto"/>
    </w:pPr>
    <w:rPr>
      <w:rFonts w:ascii="Arial" w:eastAsia="PMingLiU" w:hAnsi="Arial" w:cs="Times New Roman"/>
      <w:sz w:val="20"/>
      <w:szCs w:val="20"/>
      <w:lang w:eastAsia="en-AU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paragraph" w:styleId="BalloonText">
    <w:name w:val="Balloon Text"/>
    <w:basedOn w:val="Normal"/>
    <w:link w:val="BalloonTextChar"/>
    <w:uiPriority w:val="16"/>
    <w:semiHidden/>
    <w:rsid w:val="00770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6"/>
    <w:semiHidden/>
    <w:rsid w:val="00770D70"/>
    <w:rPr>
      <w:rFonts w:ascii="Tahoma" w:eastAsiaTheme="minorEastAsia" w:hAnsi="Tahoma" w:cs="Tahoma"/>
      <w:color w:val="5F5F5F" w:themeColor="text1"/>
      <w:sz w:val="16"/>
      <w:szCs w:val="16"/>
      <w:lang w:eastAsia="en-AU"/>
    </w:rPr>
  </w:style>
  <w:style w:type="paragraph" w:customStyle="1" w:styleId="Sectiondividerheading">
    <w:name w:val="Section divider heading"/>
    <w:basedOn w:val="Normal"/>
    <w:semiHidden/>
    <w:rsid w:val="00770D70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  <w:lang w:eastAsia="en-US"/>
    </w:rPr>
  </w:style>
  <w:style w:type="paragraph" w:customStyle="1" w:styleId="SectiondividerBodyText">
    <w:name w:val="Section divider Body Text"/>
    <w:basedOn w:val="Normal"/>
    <w:semiHidden/>
    <w:rsid w:val="00770D70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  <w:lang w:eastAsia="en-US"/>
    </w:rPr>
  </w:style>
  <w:style w:type="character" w:customStyle="1" w:styleId="TOC1Char">
    <w:name w:val="TOC 1 Char"/>
    <w:basedOn w:val="DefaultParagraphFont"/>
    <w:link w:val="TOC1"/>
    <w:uiPriority w:val="16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table" w:customStyle="1" w:styleId="TableCallout">
    <w:name w:val="Table Callout"/>
    <w:basedOn w:val="TableNormal"/>
    <w:rsid w:val="00770D70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A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Bullet3">
    <w:name w:val="Table Bullet 3"/>
    <w:basedOn w:val="Normal"/>
    <w:uiPriority w:val="8"/>
    <w:qFormat/>
    <w:rsid w:val="00770D70"/>
    <w:pPr>
      <w:numPr>
        <w:numId w:val="8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ListParagraph"/>
    <w:uiPriority w:val="4"/>
    <w:qFormat/>
    <w:rsid w:val="00770D70"/>
    <w:pPr>
      <w:numPr>
        <w:numId w:val="16"/>
      </w:numPr>
      <w:spacing w:before="120" w:after="120" w:line="240" w:lineRule="auto"/>
      <w:ind w:left="357" w:hanging="357"/>
      <w:contextualSpacing w:val="0"/>
    </w:pPr>
    <w:rPr>
      <w:lang w:eastAsia="en-US"/>
    </w:r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770D70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770D70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083F65"/>
    <w:pPr>
      <w:tabs>
        <w:tab w:val="left" w:pos="3715"/>
      </w:tabs>
      <w:spacing w:before="3200" w:line="240" w:lineRule="auto"/>
    </w:pPr>
    <w:rPr>
      <w:rFonts w:eastAsia="Times New Roman" w:cs="Arial"/>
      <w:color w:val="2A276B"/>
      <w:sz w:val="32"/>
      <w:szCs w:val="38"/>
      <w:lang w:eastAsia="en-US"/>
    </w:rPr>
  </w:style>
  <w:style w:type="paragraph" w:customStyle="1" w:styleId="Boilerplate2">
    <w:name w:val="Boilerplate 2"/>
    <w:basedOn w:val="Normal"/>
    <w:link w:val="Boilerplate2Char"/>
    <w:semiHidden/>
    <w:rsid w:val="00083F65"/>
    <w:pPr>
      <w:tabs>
        <w:tab w:val="left" w:pos="3715"/>
      </w:tabs>
      <w:spacing w:before="360" w:line="220" w:lineRule="atLeast"/>
    </w:pPr>
    <w:rPr>
      <w:rFonts w:eastAsia="Times New Roman" w:cs="Arial"/>
      <w:szCs w:val="26"/>
      <w:lang w:eastAsia="en-US"/>
    </w:rPr>
  </w:style>
  <w:style w:type="character" w:customStyle="1" w:styleId="Boilerplate2Char">
    <w:name w:val="Boilerplate 2 Char"/>
    <w:basedOn w:val="DefaultParagraphFont"/>
    <w:link w:val="Boilerplate2"/>
    <w:semiHidden/>
    <w:rsid w:val="00083F65"/>
    <w:rPr>
      <w:rFonts w:ascii="Arial" w:eastAsia="Times New Roman" w:hAnsi="Arial" w:cs="Arial"/>
      <w:sz w:val="20"/>
      <w:szCs w:val="26"/>
    </w:rPr>
  </w:style>
  <w:style w:type="paragraph" w:styleId="BlockText">
    <w:name w:val="Block Text"/>
    <w:basedOn w:val="Normal"/>
    <w:uiPriority w:val="16"/>
    <w:semiHidden/>
    <w:unhideWhenUsed/>
    <w:rsid w:val="00770D70"/>
    <w:pPr>
      <w:pBdr>
        <w:top w:val="single" w:sz="2" w:space="10" w:color="2A276B" w:themeColor="accent1" w:shadow="1" w:frame="1"/>
        <w:left w:val="single" w:sz="2" w:space="10" w:color="2A276B" w:themeColor="accent1" w:shadow="1" w:frame="1"/>
        <w:bottom w:val="single" w:sz="2" w:space="10" w:color="2A276B" w:themeColor="accent1" w:shadow="1" w:frame="1"/>
        <w:right w:val="single" w:sz="2" w:space="10" w:color="2A276B" w:themeColor="accent1" w:shadow="1" w:frame="1"/>
      </w:pBdr>
      <w:ind w:left="1152" w:right="1152"/>
    </w:pPr>
    <w:rPr>
      <w:i/>
      <w:iCs/>
      <w:color w:val="2A276B"/>
    </w:rPr>
  </w:style>
  <w:style w:type="character" w:styleId="IntenseEmphasis">
    <w:name w:val="Intense Emphasis"/>
    <w:basedOn w:val="DefaultParagraphFont"/>
    <w:uiPriority w:val="37"/>
    <w:qFormat/>
    <w:rsid w:val="00770D70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qFormat/>
    <w:rsid w:val="00770D70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rsid w:val="00770D70"/>
    <w:rPr>
      <w:rFonts w:ascii="Arial" w:eastAsiaTheme="minorEastAsia" w:hAnsi="Arial"/>
      <w:i/>
      <w:iCs/>
      <w:color w:val="2A276B"/>
      <w:sz w:val="20"/>
      <w:szCs w:val="28"/>
      <w:lang w:eastAsia="en-AU"/>
    </w:rPr>
  </w:style>
  <w:style w:type="character" w:styleId="IntenseReference">
    <w:name w:val="Intense Reference"/>
    <w:basedOn w:val="DefaultParagraphFont"/>
    <w:uiPriority w:val="48"/>
    <w:qFormat/>
    <w:rsid w:val="00770D70"/>
    <w:rPr>
      <w:b/>
      <w:bCs/>
      <w:smallCaps/>
      <w:color w:val="2A276B"/>
      <w:spacing w:val="5"/>
    </w:rPr>
  </w:style>
  <w:style w:type="table" w:styleId="TableClassic3">
    <w:name w:val="Table Classic 3"/>
    <w:basedOn w:val="TableNormal"/>
    <w:semiHidden/>
    <w:unhideWhenUsed/>
    <w:rsid w:val="00770D70"/>
    <w:pPr>
      <w:spacing w:after="0" w:line="240" w:lineRule="atLeast"/>
    </w:pPr>
    <w:rPr>
      <w:rFonts w:ascii="Times New Roman" w:eastAsia="Times New Roman" w:hAnsi="Times New Roman" w:cs="Times New Roman"/>
      <w:color w:val="2A276B"/>
      <w:sz w:val="20"/>
      <w:szCs w:val="20"/>
      <w:lang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qFormat/>
    <w:rsid w:val="00770D70"/>
    <w:pPr>
      <w:numPr>
        <w:numId w:val="12"/>
      </w:numPr>
    </w:pPr>
  </w:style>
  <w:style w:type="paragraph" w:customStyle="1" w:styleId="Heading2Numbered">
    <w:name w:val="Heading 2 Numbered"/>
    <w:basedOn w:val="Heading2"/>
    <w:next w:val="BodyTextIndent"/>
    <w:qFormat/>
    <w:rsid w:val="00770D70"/>
    <w:pPr>
      <w:numPr>
        <w:ilvl w:val="1"/>
        <w:numId w:val="12"/>
      </w:numPr>
    </w:pPr>
  </w:style>
  <w:style w:type="paragraph" w:customStyle="1" w:styleId="Heading3Numbered">
    <w:name w:val="Heading 3 Numbered"/>
    <w:basedOn w:val="Heading3"/>
    <w:next w:val="BodyTextIndent"/>
    <w:qFormat/>
    <w:rsid w:val="00770D70"/>
    <w:pPr>
      <w:numPr>
        <w:ilvl w:val="2"/>
        <w:numId w:val="12"/>
      </w:numPr>
    </w:pPr>
  </w:style>
  <w:style w:type="paragraph" w:customStyle="1" w:styleId="Heading4Numbered">
    <w:name w:val="Heading 4 Numbered"/>
    <w:basedOn w:val="Heading4"/>
    <w:next w:val="BodyTextIndent"/>
    <w:qFormat/>
    <w:rsid w:val="00770D70"/>
    <w:pPr>
      <w:numPr>
        <w:ilvl w:val="3"/>
        <w:numId w:val="12"/>
      </w:numPr>
    </w:pPr>
  </w:style>
  <w:style w:type="paragraph" w:styleId="BodyTextIndent">
    <w:name w:val="Body Text Indent"/>
    <w:basedOn w:val="BodyText"/>
    <w:link w:val="BodyTextIndentChar"/>
    <w:uiPriority w:val="16"/>
    <w:unhideWhenUsed/>
    <w:rsid w:val="00770D70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uiPriority w:val="16"/>
    <w:rsid w:val="00770D70"/>
    <w:rPr>
      <w:rFonts w:ascii="Arial" w:eastAsiaTheme="minorEastAsia" w:hAnsi="Arial"/>
      <w:color w:val="5F5F5F" w:themeColor="text1"/>
      <w:sz w:val="20"/>
      <w:szCs w:val="28"/>
      <w:lang w:eastAsia="en-AU"/>
    </w:rPr>
  </w:style>
  <w:style w:type="numbering" w:customStyle="1" w:styleId="NumberedHeadings">
    <w:name w:val="Numbered Headings"/>
    <w:uiPriority w:val="99"/>
    <w:rsid w:val="00770D70"/>
    <w:pPr>
      <w:numPr>
        <w:numId w:val="19"/>
      </w:numPr>
    </w:pPr>
  </w:style>
  <w:style w:type="table" w:styleId="GridTable1Light">
    <w:name w:val="Grid Table 1 Light"/>
    <w:basedOn w:val="TableNormal"/>
    <w:uiPriority w:val="46"/>
    <w:rsid w:val="00770D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770D70"/>
    <w:pPr>
      <w:spacing w:after="120"/>
    </w:pPr>
    <w:rPr>
      <w:b/>
      <w:color w:val="FDCE00"/>
    </w:rPr>
  </w:style>
  <w:style w:type="paragraph" w:styleId="ListParagraph">
    <w:name w:val="List Paragraph"/>
    <w:basedOn w:val="Normal"/>
    <w:uiPriority w:val="50"/>
    <w:qFormat/>
    <w:rsid w:val="00770D70"/>
    <w:pPr>
      <w:ind w:left="720"/>
      <w:contextualSpacing/>
    </w:p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770D70"/>
    <w:pPr>
      <w:outlineLvl w:val="9"/>
    </w:pPr>
  </w:style>
  <w:style w:type="paragraph" w:customStyle="1" w:styleId="CalloutText">
    <w:name w:val="Callout Text"/>
    <w:semiHidden/>
    <w:rsid w:val="00770D70"/>
    <w:pPr>
      <w:spacing w:before="60" w:after="60" w:line="240" w:lineRule="atLeast"/>
    </w:pPr>
    <w:rPr>
      <w:rFonts w:eastAsiaTheme="minorEastAsia" w:cs="Times New Roman"/>
      <w:color w:val="2A276B"/>
      <w:sz w:val="20"/>
      <w:szCs w:val="26"/>
    </w:rPr>
  </w:style>
  <w:style w:type="numbering" w:customStyle="1" w:styleId="ListNumbers">
    <w:name w:val="List Numbers"/>
    <w:uiPriority w:val="99"/>
    <w:rsid w:val="00770D70"/>
    <w:pPr>
      <w:numPr>
        <w:numId w:val="18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770D70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770D70"/>
    <w:pPr>
      <w:numPr>
        <w:ilvl w:val="1"/>
        <w:numId w:val="9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770D70"/>
    <w:pPr>
      <w:numPr>
        <w:ilvl w:val="2"/>
        <w:numId w:val="9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770D70"/>
    <w:pPr>
      <w:numPr>
        <w:numId w:val="11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770D70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Dropbox\W\tfs\All%20MacroView%20Projects\MacroView.Office\MacroView.Office\Office%20Files\Templates\Correspondence\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EAD6F879E4455EBF6B92D7CA767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5A05-58B0-4CC6-9D3F-D1303D2C5BC1}"/>
      </w:docPartPr>
      <w:docPartBody>
        <w:p w:rsidR="00310148" w:rsidRDefault="00B97AF6" w:rsidP="00B97AF6">
          <w:pPr>
            <w:pStyle w:val="DBEAD6F879E4455EBF6B92D7CA7678CF"/>
          </w:pPr>
          <w:r>
            <w:rPr>
              <w:rStyle w:val="PlaceholderText"/>
            </w:rPr>
            <w:t>Click here to enter CC1 Name.</w:t>
          </w:r>
        </w:p>
      </w:docPartBody>
    </w:docPart>
    <w:docPart>
      <w:docPartPr>
        <w:name w:val="DFD6E4336668425E8E1AA269042F4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71DB-ED91-4943-A33B-DF2376DF67C5}"/>
      </w:docPartPr>
      <w:docPartBody>
        <w:p w:rsidR="00310148" w:rsidRDefault="00B97AF6" w:rsidP="00B97AF6">
          <w:pPr>
            <w:pStyle w:val="DFD6E4336668425E8E1AA269042F4D92"/>
          </w:pPr>
          <w:r>
            <w:rPr>
              <w:rStyle w:val="PlaceholderText"/>
            </w:rPr>
            <w:t>Click here to enter CC1 Company.</w:t>
          </w:r>
        </w:p>
      </w:docPartBody>
    </w:docPart>
    <w:docPart>
      <w:docPartPr>
        <w:name w:val="A49471D5585C433F9E7E19DBE1EB1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481BA-6145-44DA-85C8-5FEE970D1BB7}"/>
      </w:docPartPr>
      <w:docPartBody>
        <w:p w:rsidR="00310148" w:rsidRDefault="00B97AF6" w:rsidP="00B97AF6">
          <w:pPr>
            <w:pStyle w:val="A49471D5585C433F9E7E19DBE1EB1105"/>
          </w:pPr>
          <w:r w:rsidRPr="00B46335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CC1 Delivery</w:t>
          </w:r>
          <w:r w:rsidRPr="00B46335">
            <w:rPr>
              <w:rStyle w:val="PlaceholderText"/>
            </w:rPr>
            <w:t>.</w:t>
          </w:r>
        </w:p>
      </w:docPartBody>
    </w:docPart>
    <w:docPart>
      <w:docPartPr>
        <w:name w:val="FF4EE37008F54008AFF1129F3A593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44FC-AAE5-4486-8592-E42B1324BAFF}"/>
      </w:docPartPr>
      <w:docPartBody>
        <w:p w:rsidR="00310148" w:rsidRDefault="00B97AF6" w:rsidP="00B97AF6">
          <w:pPr>
            <w:pStyle w:val="FF4EE37008F54008AFF1129F3A593B37"/>
          </w:pPr>
          <w:r>
            <w:rPr>
              <w:rStyle w:val="PlaceholderText"/>
            </w:rPr>
            <w:t>Click here to enter CC1 Delivery Details.</w:t>
          </w:r>
        </w:p>
      </w:docPartBody>
    </w:docPart>
    <w:docPart>
      <w:docPartPr>
        <w:name w:val="C4B9753173C148E0B364A6F1BECC7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0A4A7-E37D-4573-94B1-6D561E9D7B4C}"/>
      </w:docPartPr>
      <w:docPartBody>
        <w:p w:rsidR="00000000" w:rsidRDefault="00310148" w:rsidP="00310148">
          <w:pPr>
            <w:pStyle w:val="C4B9753173C148E0B364A6F1BECC7D42"/>
          </w:pPr>
          <w:r>
            <w:rPr>
              <w:rStyle w:val="PlaceholderText"/>
            </w:rPr>
            <w:t>Click here to enter CC1 Name.</w:t>
          </w:r>
        </w:p>
      </w:docPartBody>
    </w:docPart>
    <w:docPart>
      <w:docPartPr>
        <w:name w:val="C6CBEEE0F56B4DB5A527EE303A15E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FF394-63C8-40DC-9AED-5DB8536D9248}"/>
      </w:docPartPr>
      <w:docPartBody>
        <w:p w:rsidR="00000000" w:rsidRDefault="00310148" w:rsidP="00310148">
          <w:pPr>
            <w:pStyle w:val="C6CBEEE0F56B4DB5A527EE303A15E96A"/>
          </w:pPr>
          <w:r>
            <w:rPr>
              <w:rStyle w:val="PlaceholderText"/>
            </w:rPr>
            <w:t>Click here to enter CC1 Company.</w:t>
          </w:r>
        </w:p>
      </w:docPartBody>
    </w:docPart>
    <w:docPart>
      <w:docPartPr>
        <w:name w:val="DD6C5FEC257847EBB953F0E6B129E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368F1-2A2F-4584-95D6-5612FA4BDD6E}"/>
      </w:docPartPr>
      <w:docPartBody>
        <w:p w:rsidR="00000000" w:rsidRDefault="00310148" w:rsidP="00310148">
          <w:pPr>
            <w:pStyle w:val="DD6C5FEC257847EBB953F0E6B129EB23"/>
          </w:pPr>
          <w:r w:rsidRPr="00B46335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CC1 Delivery</w:t>
          </w:r>
          <w:r w:rsidRPr="00B46335">
            <w:rPr>
              <w:rStyle w:val="PlaceholderText"/>
            </w:rPr>
            <w:t>.</w:t>
          </w:r>
        </w:p>
      </w:docPartBody>
    </w:docPart>
    <w:docPart>
      <w:docPartPr>
        <w:name w:val="7830C4805F884DF48078825E85B0A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E152-E72E-4B03-B83D-60045ED3E1F4}"/>
      </w:docPartPr>
      <w:docPartBody>
        <w:p w:rsidR="00000000" w:rsidRDefault="00310148" w:rsidP="00310148">
          <w:pPr>
            <w:pStyle w:val="7830C4805F884DF48078825E85B0A2F1"/>
          </w:pPr>
          <w:r>
            <w:rPr>
              <w:rStyle w:val="PlaceholderText"/>
            </w:rPr>
            <w:t>Click here to enter CC1 Delivery Details.</w:t>
          </w:r>
        </w:p>
      </w:docPartBody>
    </w:docPart>
    <w:docPart>
      <w:docPartPr>
        <w:name w:val="2A302C734ACC4CEA86F7607B999A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67E6C-63DF-4580-BAFD-81F9912C423A}"/>
      </w:docPartPr>
      <w:docPartBody>
        <w:p w:rsidR="00000000" w:rsidRDefault="00310148" w:rsidP="00310148">
          <w:pPr>
            <w:pStyle w:val="2A302C734ACC4CEA86F7607B999A9997"/>
          </w:pPr>
          <w:r>
            <w:rPr>
              <w:rStyle w:val="PlaceholderText"/>
            </w:rPr>
            <w:t>Click here to enter CC1 Name.</w:t>
          </w:r>
        </w:p>
      </w:docPartBody>
    </w:docPart>
    <w:docPart>
      <w:docPartPr>
        <w:name w:val="F63DFE27D94541E4B28810EEF36BF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A444C-C4D8-4971-84A8-FE1F4CFBD0ED}"/>
      </w:docPartPr>
      <w:docPartBody>
        <w:p w:rsidR="00000000" w:rsidRDefault="00310148" w:rsidP="00310148">
          <w:pPr>
            <w:pStyle w:val="F63DFE27D94541E4B28810EEF36BF60B"/>
          </w:pPr>
          <w:r>
            <w:rPr>
              <w:rStyle w:val="PlaceholderText"/>
            </w:rPr>
            <w:t>Click here to enter CC1 Company.</w:t>
          </w:r>
        </w:p>
      </w:docPartBody>
    </w:docPart>
    <w:docPart>
      <w:docPartPr>
        <w:name w:val="B9BC1857FA9B4C6BA75053AF8FAA8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84716-5235-40B0-A802-CB9926A3F71C}"/>
      </w:docPartPr>
      <w:docPartBody>
        <w:p w:rsidR="00000000" w:rsidRDefault="00310148" w:rsidP="00310148">
          <w:pPr>
            <w:pStyle w:val="B9BC1857FA9B4C6BA75053AF8FAA8796"/>
          </w:pPr>
          <w:r w:rsidRPr="00B46335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CC1 Delivery</w:t>
          </w:r>
          <w:r w:rsidRPr="00B46335">
            <w:rPr>
              <w:rStyle w:val="PlaceholderText"/>
            </w:rPr>
            <w:t>.</w:t>
          </w:r>
        </w:p>
      </w:docPartBody>
    </w:docPart>
    <w:docPart>
      <w:docPartPr>
        <w:name w:val="0CFB74B604C3437D842F91C03833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DBEA4-3DAF-4AC2-9829-DF888D3AC7ED}"/>
      </w:docPartPr>
      <w:docPartBody>
        <w:p w:rsidR="00000000" w:rsidRDefault="00310148" w:rsidP="00310148">
          <w:pPr>
            <w:pStyle w:val="0CFB74B604C3437D842F91C03833CD1B"/>
          </w:pPr>
          <w:r>
            <w:rPr>
              <w:rStyle w:val="PlaceholderText"/>
            </w:rPr>
            <w:t>Click here to enter CC1 Delivery Details.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F6"/>
    <w:rsid w:val="00310148"/>
    <w:rsid w:val="00373A70"/>
    <w:rsid w:val="00B97AF6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148"/>
    <w:rPr>
      <w:color w:val="808080"/>
    </w:rPr>
  </w:style>
  <w:style w:type="paragraph" w:customStyle="1" w:styleId="5D0DE2507A124DDBAC6D51F1E88207C6">
    <w:name w:val="5D0DE2507A124DDBAC6D51F1E88207C6"/>
  </w:style>
  <w:style w:type="paragraph" w:customStyle="1" w:styleId="17FBB693DD3A4F38A7DC3482A43C9647">
    <w:name w:val="17FBB693DD3A4F38A7DC3482A43C9647"/>
  </w:style>
  <w:style w:type="paragraph" w:customStyle="1" w:styleId="569F966FD88C4E9B91E8DFD5E9E44626">
    <w:name w:val="569F966FD88C4E9B91E8DFD5E9E44626"/>
  </w:style>
  <w:style w:type="paragraph" w:customStyle="1" w:styleId="A552D5E815C24B63908A1E78F9EC6631">
    <w:name w:val="A552D5E815C24B63908A1E78F9EC6631"/>
  </w:style>
  <w:style w:type="paragraph" w:customStyle="1" w:styleId="0A52FFD9D1464B17BF1EEC4F0FA8C488">
    <w:name w:val="0A52FFD9D1464B17BF1EEC4F0FA8C488"/>
  </w:style>
  <w:style w:type="paragraph" w:customStyle="1" w:styleId="9F6B08B9231F47F7AFE966566E7EF32B">
    <w:name w:val="9F6B08B9231F47F7AFE966566E7EF32B"/>
  </w:style>
  <w:style w:type="paragraph" w:customStyle="1" w:styleId="6F58F0E1E1EB4BB5B918114B6A28C01B">
    <w:name w:val="6F58F0E1E1EB4BB5B918114B6A28C01B"/>
  </w:style>
  <w:style w:type="paragraph" w:customStyle="1" w:styleId="D6438E3EBC074ACA8BEE5359E3464F92">
    <w:name w:val="D6438E3EBC074ACA8BEE5359E3464F92"/>
  </w:style>
  <w:style w:type="paragraph" w:customStyle="1" w:styleId="4526AFD375374ADE917CD6856B8DF8E0">
    <w:name w:val="4526AFD375374ADE917CD6856B8DF8E0"/>
  </w:style>
  <w:style w:type="paragraph" w:customStyle="1" w:styleId="E6DF5B7310934E42B8554A3AC955312E">
    <w:name w:val="E6DF5B7310934E42B8554A3AC955312E"/>
  </w:style>
  <w:style w:type="paragraph" w:customStyle="1" w:styleId="E6EEB029A29F426DA546254076149BBC">
    <w:name w:val="E6EEB029A29F426DA546254076149BBC"/>
  </w:style>
  <w:style w:type="paragraph" w:customStyle="1" w:styleId="4E3583857F6547C49FD7D13B5B4B9C4E">
    <w:name w:val="4E3583857F6547C49FD7D13B5B4B9C4E"/>
  </w:style>
  <w:style w:type="paragraph" w:customStyle="1" w:styleId="AA0EAE65853C421BB52BCE89D9F6445C">
    <w:name w:val="AA0EAE65853C421BB52BCE89D9F6445C"/>
  </w:style>
  <w:style w:type="paragraph" w:customStyle="1" w:styleId="D0B0DF8C7CDB4BACAB0FFCEAF23CF11E">
    <w:name w:val="D0B0DF8C7CDB4BACAB0FFCEAF23CF11E"/>
  </w:style>
  <w:style w:type="paragraph" w:customStyle="1" w:styleId="B1FF01D5254549DB88DDF5AEA956EA9E">
    <w:name w:val="B1FF01D5254549DB88DDF5AEA956EA9E"/>
  </w:style>
  <w:style w:type="paragraph" w:customStyle="1" w:styleId="9F3E6A673A24419A83283F3D5E4D287E">
    <w:name w:val="9F3E6A673A24419A83283F3D5E4D287E"/>
  </w:style>
  <w:style w:type="paragraph" w:customStyle="1" w:styleId="FAC7042BBDAC4B6B94D8B1F35FCB50B6">
    <w:name w:val="FAC7042BBDAC4B6B94D8B1F35FCB50B6"/>
  </w:style>
  <w:style w:type="paragraph" w:customStyle="1" w:styleId="FB5A18BF7A6C43E1BB1EE6C95DAF52C5">
    <w:name w:val="FB5A18BF7A6C43E1BB1EE6C95DAF52C5"/>
  </w:style>
  <w:style w:type="paragraph" w:customStyle="1" w:styleId="95C8A945F0E940B489B0B24CBD174958">
    <w:name w:val="95C8A945F0E940B489B0B24CBD174958"/>
  </w:style>
  <w:style w:type="paragraph" w:customStyle="1" w:styleId="EA1E24326BED4BB6AF6E4F9455DC36F6">
    <w:name w:val="EA1E24326BED4BB6AF6E4F9455DC36F6"/>
  </w:style>
  <w:style w:type="paragraph" w:customStyle="1" w:styleId="CEEBF0A5DC6145E0966462C40B2D2096">
    <w:name w:val="CEEBF0A5DC6145E0966462C40B2D2096"/>
  </w:style>
  <w:style w:type="paragraph" w:customStyle="1" w:styleId="9F5AD39062864E67A9B3966E595D22E5">
    <w:name w:val="9F5AD39062864E67A9B3966E595D22E5"/>
  </w:style>
  <w:style w:type="paragraph" w:customStyle="1" w:styleId="30F61CAA4DEF406AA6650ACA74AC85F2">
    <w:name w:val="30F61CAA4DEF406AA6650ACA74AC85F2"/>
  </w:style>
  <w:style w:type="paragraph" w:customStyle="1" w:styleId="420F4143169C402E8EBEE20A12111316">
    <w:name w:val="420F4143169C402E8EBEE20A12111316"/>
  </w:style>
  <w:style w:type="paragraph" w:customStyle="1" w:styleId="811602A1898A46FCBAD451900CA7C7B7">
    <w:name w:val="811602A1898A46FCBAD451900CA7C7B7"/>
  </w:style>
  <w:style w:type="paragraph" w:customStyle="1" w:styleId="F7C4BFF754E449F3B7222B03B4C3E9C1">
    <w:name w:val="F7C4BFF754E449F3B7222B03B4C3E9C1"/>
  </w:style>
  <w:style w:type="paragraph" w:customStyle="1" w:styleId="9F89E23E65F54296A2BAD293505D4972">
    <w:name w:val="9F89E23E65F54296A2BAD293505D4972"/>
  </w:style>
  <w:style w:type="paragraph" w:customStyle="1" w:styleId="BE835529054C4AEFB7FE7C75307C1928">
    <w:name w:val="BE835529054C4AEFB7FE7C75307C1928"/>
  </w:style>
  <w:style w:type="paragraph" w:customStyle="1" w:styleId="D3212CAD6831463686C9627CF7794493">
    <w:name w:val="D3212CAD6831463686C9627CF7794493"/>
  </w:style>
  <w:style w:type="paragraph" w:customStyle="1" w:styleId="0776832ED17A4FD08F225B7D445D6C63">
    <w:name w:val="0776832ED17A4FD08F225B7D445D6C63"/>
  </w:style>
  <w:style w:type="paragraph" w:customStyle="1" w:styleId="ACA11FFB1CC941A2925E4C62F30F98B9">
    <w:name w:val="ACA11FFB1CC941A2925E4C62F30F98B9"/>
  </w:style>
  <w:style w:type="paragraph" w:customStyle="1" w:styleId="1B2A41A1EC644685A90122367C6F4788">
    <w:name w:val="1B2A41A1EC644685A90122367C6F4788"/>
    <w:rsid w:val="00B97AF6"/>
  </w:style>
  <w:style w:type="paragraph" w:customStyle="1" w:styleId="390C8DC09F1846EEB0B29956A6FF3328">
    <w:name w:val="390C8DC09F1846EEB0B29956A6FF3328"/>
    <w:rsid w:val="00B97AF6"/>
  </w:style>
  <w:style w:type="paragraph" w:customStyle="1" w:styleId="5C97C2A2CABE4BCD988724AB9EAA66DD">
    <w:name w:val="5C97C2A2CABE4BCD988724AB9EAA66DD"/>
    <w:rsid w:val="00B97AF6"/>
  </w:style>
  <w:style w:type="paragraph" w:customStyle="1" w:styleId="8F14A48B541044D4BFA7DD8CAAA759E7">
    <w:name w:val="8F14A48B541044D4BFA7DD8CAAA759E7"/>
    <w:rsid w:val="00B97AF6"/>
  </w:style>
  <w:style w:type="paragraph" w:customStyle="1" w:styleId="D440E9E9FD9647F3BBFB0688F99DD46B">
    <w:name w:val="D440E9E9FD9647F3BBFB0688F99DD46B"/>
    <w:rsid w:val="00B97AF6"/>
  </w:style>
  <w:style w:type="paragraph" w:customStyle="1" w:styleId="A27A420D5E514B21AE8A492D4BF17E49">
    <w:name w:val="A27A420D5E514B21AE8A492D4BF17E49"/>
    <w:rsid w:val="00B97AF6"/>
  </w:style>
  <w:style w:type="paragraph" w:customStyle="1" w:styleId="777E41F2C68D4D3D9A2EB81540F5F6DD">
    <w:name w:val="777E41F2C68D4D3D9A2EB81540F5F6DD"/>
    <w:rsid w:val="00B97AF6"/>
  </w:style>
  <w:style w:type="paragraph" w:customStyle="1" w:styleId="64005F20DE0348A79A375FF504EA1B57">
    <w:name w:val="64005F20DE0348A79A375FF504EA1B57"/>
    <w:rsid w:val="00B97AF6"/>
  </w:style>
  <w:style w:type="paragraph" w:customStyle="1" w:styleId="FC0FDA234CF742A9A2F771A8301EEFE9">
    <w:name w:val="FC0FDA234CF742A9A2F771A8301EEFE9"/>
    <w:rsid w:val="00B97AF6"/>
  </w:style>
  <w:style w:type="paragraph" w:customStyle="1" w:styleId="B4225CFACEB648D28287DF61CE198089">
    <w:name w:val="B4225CFACEB648D28287DF61CE198089"/>
    <w:rsid w:val="00B97AF6"/>
  </w:style>
  <w:style w:type="paragraph" w:customStyle="1" w:styleId="DBEAD6F879E4455EBF6B92D7CA7678CF">
    <w:name w:val="DBEAD6F879E4455EBF6B92D7CA7678CF"/>
    <w:rsid w:val="00B97AF6"/>
  </w:style>
  <w:style w:type="paragraph" w:customStyle="1" w:styleId="DFD6E4336668425E8E1AA269042F4D92">
    <w:name w:val="DFD6E4336668425E8E1AA269042F4D92"/>
    <w:rsid w:val="00B97AF6"/>
  </w:style>
  <w:style w:type="paragraph" w:customStyle="1" w:styleId="A49471D5585C433F9E7E19DBE1EB1105">
    <w:name w:val="A49471D5585C433F9E7E19DBE1EB1105"/>
    <w:rsid w:val="00B97AF6"/>
  </w:style>
  <w:style w:type="paragraph" w:customStyle="1" w:styleId="FF4EE37008F54008AFF1129F3A593B37">
    <w:name w:val="FF4EE37008F54008AFF1129F3A593B37"/>
    <w:rsid w:val="00B97AF6"/>
  </w:style>
  <w:style w:type="paragraph" w:customStyle="1" w:styleId="C4B9753173C148E0B364A6F1BECC7D42">
    <w:name w:val="C4B9753173C148E0B364A6F1BECC7D42"/>
    <w:rsid w:val="00310148"/>
  </w:style>
  <w:style w:type="paragraph" w:customStyle="1" w:styleId="C6CBEEE0F56B4DB5A527EE303A15E96A">
    <w:name w:val="C6CBEEE0F56B4DB5A527EE303A15E96A"/>
    <w:rsid w:val="00310148"/>
  </w:style>
  <w:style w:type="paragraph" w:customStyle="1" w:styleId="DD6C5FEC257847EBB953F0E6B129EB23">
    <w:name w:val="DD6C5FEC257847EBB953F0E6B129EB23"/>
    <w:rsid w:val="00310148"/>
  </w:style>
  <w:style w:type="paragraph" w:customStyle="1" w:styleId="7830C4805F884DF48078825E85B0A2F1">
    <w:name w:val="7830C4805F884DF48078825E85B0A2F1"/>
    <w:rsid w:val="00310148"/>
  </w:style>
  <w:style w:type="paragraph" w:customStyle="1" w:styleId="2A302C734ACC4CEA86F7607B999A9997">
    <w:name w:val="2A302C734ACC4CEA86F7607B999A9997"/>
    <w:rsid w:val="00310148"/>
  </w:style>
  <w:style w:type="paragraph" w:customStyle="1" w:styleId="F63DFE27D94541E4B28810EEF36BF60B">
    <w:name w:val="F63DFE27D94541E4B28810EEF36BF60B"/>
    <w:rsid w:val="00310148"/>
  </w:style>
  <w:style w:type="paragraph" w:customStyle="1" w:styleId="B9BC1857FA9B4C6BA75053AF8FAA8796">
    <w:name w:val="B9BC1857FA9B4C6BA75053AF8FAA8796"/>
    <w:rsid w:val="00310148"/>
  </w:style>
  <w:style w:type="paragraph" w:customStyle="1" w:styleId="0CFB74B604C3437D842F91C03833CD1B">
    <w:name w:val="0CFB74B604C3437D842F91C03833CD1B"/>
    <w:rsid w:val="00310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q 1 : r o o t   x m l n s : q 1 = " h t t p : / / s c h e m a s . m a c r o v i e w . c o m . a u / l e t t e r " >  
     < q 1 : O u r R e f > O u r R e f   1 2 3 < / q 1 : O u r R e f >  
     < q 1 : Y o u r R e f > Y o u r R e f   3 2 1 < / q 1 : Y o u r R e f >  
     < q 1 : D a t e > 2 0 1 4 - 0 5 - 1 5 < / q 1 : D a t e >  
     < q 1 : L e g a l N o t i c e > P r i v i l e g e d < / q 1 : L e g a l N o t i c e >  
     < q 1 : A t t e n t i o n > M a r c i a < / q 1 : A t t e n t i o n >  
     < q 1 : S a l u t a t i o n > M a r c i a < / q 1 : S a l u t a t i o n >  
     < q 1 : S u b j e c t > T e s t   S u b j e c t < / q 1 : S u b j e c t >  
     < q 1 : S i g n o f f > R e g a r d s < / q 1 : S i g n o f f >  
     < q 1 : E n c l o s u r e > t r u e < / q 1 : E n c l o s u r e >  
     < q 1 : R e c i p i e n t s >  
         < q 1 : C o n t a c t >  
             < q 1 : F u l l n a m e > M a r c i a   F i t z m a u r i c e < / q 1 : F u l l n a m e >  
             < q 1 : T i t l e > M a n a g e   t e s t < / q 1 : T i t l e >  
             < q 1 : C o m p a n y N a m e > G r a n t   T h o r n t o n < / q 1 : C o m p a n y N a m e >  
             < q 1 : P h o n e N u m b e r > 0 4 0 3   0 7 3 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 m a r c i a . f i t z m a u r i c e @ g t . c o m . a u < / q 1 : E m a i l A d d r e s s >  
             < q 1 : A d d r e s s > 4 3   G u m m e r y   S t  
 B e d f o r d   W A   6 0 5 2 < / q 1 : A d d r e s s >  
             < q 1 : D e l i v e r y > B y   e m a i l < / q 1 : D e l i v e r y >  
         < / q 1 : C o n t a c t >  
         < q 1 : C o n t a c t >  
             < q 1 : F u l l n a m e > M   F i t z m a u r i c e < / q 1 : F u l l n a m e >  
             < q 1 : T i t l e > M a n a g e r < / q 1 : T i t l e >  
             < q 1 : C o m p a n y N a m e > G r a n t   T h o r n t o n < / q 1 : C o m p a n y N a m e >  
             < q 1 : P h o n e N u m b e r > 0 4 0 3   5 5 5 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 m @ g t . c o m . a u < / q 1 : E m a i l A d d r e s s >  
             < q 1 : A d d r e s s > 4 3   G u m m e r y   S t  
 B e d f o r d   W A   6 0 5 2 < / q 1 : A d d r e s s >  
             < q 1 : D e l i v e r y > B y   h a n d < / q 1 : D e l i v e r y >  
         < / q 1 : C o n t a c t >  
     < / q 1 : R e c i p i e n t s >  
     < q 1 : C C s >  
         < q 1 : C o n t a c t >  
             < q 1 : F u l l n a m e > M a r c i a   F i t z m a u r i c e < / q 1 : F u l l n a m e >  
             < q 1 : T i t l e > M a n a g e   t e s t < / q 1 : T i t l e >  
             < q 1 : C o m p a n y N a m e > G r a n t   T h o r n t o n < / q 1 : C o m p a n y N a m e >  
             < q 1 : P h o n e N u m b e r > 0 4 0 3   0 7 3 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 m a r c i a . f i t z m a u r i c e @ g t . c o m . a u < / q 1 : E m a i l A d d r e s s >  
             < q 1 : A d d r e s s > 4 3   G u m m e r y   S t ,   B e d f o r d   W A   6 0 5 2 < / q 1 : A d d r e s s >  
             < q 1 : D e l i v e r y > B y   e m a i l < / q 1 : D e l i v e r y >  
         < / q 1 : C o n t a c t >  
         < q 1 : C o n t a c t >  
             < q 1 : F u l l n a m e > M   F i t z m a u r i c e < / q 1 : F u l l n a m e >  
             < q 1 : T i t l e > M a n a g e r < / q 1 : T i t l e >  
             < q 1 : C o m p a n y N a m e > G r a n t   T h o r n t o n < / q 1 : C o m p a n y N a m e >  
             < q 1 : P h o n e N u m b e r > 0 4 0 3   5 5 5   3 3 3 < / q 1 : P h o n e N u m b e r >  
             < q 1 : F a x N u m b e r   d 4 p 1 : n i l = " t r u e "   x m l n s : d 4 p 1 = " h t t p : / / w w w . w 3 . o r g / 2 0 0 1 / X M L S c h e m a - i n s t a n c e " / >  
             < q 1 : E m a i l A d d r e s s > m @ g t . c o m . a u < / q 1 : E m a i l A d d r e s s >  
             < q 1 : A d d r e s s > 4 3   G u m m e r y   S t ,   B e d f o r d   W A   6 0 5 2 < / q 1 : A d d r e s s >  
             < q 1 : D e l i v e r y > B y   o t h e r < / q 1 : D e l i v e r y >  
         < / q 1 : C o n t a c t >  
         < q 1 : C o n t a c t >  
             < q 1 : F u l l n a m e > a s d f < / q 1 : F u l l n a m e >  
             < q 1 : C o m p a n y N a m e > f s d a < / q 1 : C o m p a n y N a m e >  
             < q 1 : F a x N u m b e r   d 4 p 1 : n i l = " t r u e "   x m l n s : d 4 p 1 = " h t t p : / / w w w . w 3 . o r g / 2 0 0 1 / X M L S c h e m a - i n s t a n c e " / >  
             < q 1 : E m a i l A d d r e s s > a s d f < / q 1 : E m a i l A d d r e s s >  
             < q 1 : A d d r e s s   d 4 p 1 : n i l = " t r u e "   x m l n s : d 4 p 1 = " h t t p : / / w w w . w 3 . o r g / 2 0 0 1 / X M L S c h e m a - i n s t a n c e " / >  
             < q 1 : D e l i v e r y > B y   e m a i l < / q 1 : D e l i v e r y >  
         < / q 1 : C o n t a c t >  
     < / q 1 : C C s >  
     < q 1 : S i g n o f f 1 >  
         < q 1 : F u l l n a m e > M a t t   F i t z m a u r i c e < / q 1 : F u l l n a m e >  
         < q 1 : T i t l e > M a n a g e r < / q 1 : T i t l e >  
         < q 1 : C o m p a n y N a m e > M a c r o V i e w < / q 1 : C o m p a n y N a m e >  
         < q 1 : P h o n e N u m b e r > 0 4 0 3   0 7 3   5 1 9 < / q 1 : P h o n e N u m b e r >  
         < q 1 : F a x N u m b e r   d 3 p 1 : n i l = " t r u e "   x m l n s : d 3 p 1 = " h t t p : / / w w w . w 3 . o r g / 2 0 0 1 / X M L S c h e m a - i n s t a n c e " / >  
         < q 1 : E m a i l A d d r e s s > m a t t . f i t z m a u r i c e @ m a c r o v i e w . c o m . a u < / q 1 : E m a i l A d d r e s s >  
         < q 1 : A d d r e s s > 4 3   G u m m e r y   S t  
 B e d f o r d   W A   6 0 5 2 < / q 1 : A d d r e s s >  
     < / q 1 : S i g n o f f 1 >  
     < q 1 : S i g n o f f 2 >  
         < q 1 : F u l l n a m e > J o h n   S m i t h < / q 1 : F u l l n a m e >  
         < q 1 : T i t l e > S e n i o r < / q 1 : T i t l e >  
         < q 1 : C o m p a n y N a m e > M a c r o V i e w < / q 1 : C o m p a n y N a m e >  
         < q 1 : P h o n e N u m b e r > 9 9 9 9   7 7 7 7 < / q 1 : P h o n e N u m b e r >  
         < q 1 : F a x N u m b e r   d 3 p 1 : n i l = " t r u e "   x m l n s : d 3 p 1 = " h t t p : / / w w w . w 3 . o r g / 2 0 0 1 / X M L S c h e m a - i n s t a n c e " / >  
         < q 1 : E m a i l A d d r e s s > J o h n . S m i t h @ m a c r o v i e w . c o m . a u < / q 1 : E m a i l A d d r e s s >  
         < q 1 : A d d r e s s > 1 2 3   S o m e   S t  
 N e w t o w n   N S W   2 0 4 2 < / q 1 : A d d r e s s >  
     < / q 1 : S i g n o f f 2 >  
     < q 1 : O t h e r C o n t a c t >  
         < q 1 : F u l l n a m e > M e l i s s a   B r o w n < / q 1 : F u l l n a m e >  
         < q 1 : T i t l e > S e n i o r < / q 1 : T i t l e >  
         < q 1 : C o m p a n y N a m e > M a c r o V i e w < / q 1 : C o m p a n y N a m e >  
         < q 1 : P h o n e N u m b e r > 9 9 9 9   8 8 8 8 < / q 1 : P h o n e N u m b e r >  
         < q 1 : F a x N u m b e r   d 3 p 1 : n i l = " t r u e "   x m l n s : d 3 p 1 = " h t t p : / / w w w . w 3 . o r g / 2 0 0 1 / X M L S c h e m a - i n s t a n c e " / >  
         < q 1 : E m a i l A d d r e s s > M e l i s s a . B r o w n @ m a c r o v i e w . c o m . a u < / q 1 : E m a i l A d d r e s s >  
         < q 1 : A d d r e s s > 1 2 3   S o m e   S t  
 N e w t o w n   N S W   2 0 4 2 < / q 1 : A d d r e s s >  
     < / q 1 : O t h e r C o n t a c t >  
 < / q 1 : r o o t > 
</file>

<file path=customXml/itemProps1.xml><?xml version="1.0" encoding="utf-8"?>
<ds:datastoreItem xmlns:ds="http://schemas.openxmlformats.org/officeDocument/2006/customXml" ds:itemID="{A3EB4DF5-7F57-4EC7-80EB-34746E7BD75E}">
  <ds:schemaRefs>
    <ds:schemaRef ds:uri="http://schemas.macroview.com.au/letter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Letter.dotx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Matthew Fitzmaurice</dc:creator>
  <cp:keywords/>
  <dc:description/>
  <cp:lastModifiedBy>Matthew Fitzmaurice</cp:lastModifiedBy>
  <cp:revision>3</cp:revision>
  <dcterms:created xsi:type="dcterms:W3CDTF">2014-05-15T07:08:00Z</dcterms:created>
  <dcterms:modified xsi:type="dcterms:W3CDTF">2014-05-15T10:55:00Z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Letter</vt:lpwstr>
  </property>
</Properties>
</file>